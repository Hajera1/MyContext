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F3E" w:rsidRDefault="00DB6F1B" w:rsidP="00DB6F1B">
      <w:pPr>
        <w:pStyle w:val="Title"/>
        <w:rPr>
          <w:lang w:val="en-AU"/>
        </w:rPr>
      </w:pPr>
      <w:r>
        <w:rPr>
          <w:lang w:val="en-AU"/>
        </w:rPr>
        <w:t>Sprint Increment Report</w:t>
      </w:r>
    </w:p>
    <w:p w:rsidR="00DB6F1B" w:rsidRDefault="00DB6F1B" w:rsidP="00DB6F1B">
      <w:pPr>
        <w:rPr>
          <w:lang w:val="en-AU"/>
        </w:rPr>
      </w:pPr>
    </w:p>
    <w:p w:rsidR="00DB6F1B" w:rsidRPr="00DB6F1B" w:rsidRDefault="00DB6F1B" w:rsidP="00DB6F1B">
      <w:pPr>
        <w:rPr>
          <w:b/>
          <w:lang w:val="en-AU"/>
        </w:rPr>
      </w:pPr>
      <w:r w:rsidRPr="00DB6F1B">
        <w:rPr>
          <w:b/>
          <w:lang w:val="en-AU"/>
        </w:rPr>
        <w:t>Client/Sponsor:</w:t>
      </w:r>
    </w:p>
    <w:p w:rsidR="00DB6F1B" w:rsidRPr="00DB6F1B" w:rsidRDefault="00DB6F1B" w:rsidP="00DB6F1B">
      <w:pPr>
        <w:rPr>
          <w:b/>
          <w:lang w:val="en-AU"/>
        </w:rPr>
      </w:pPr>
      <w:r w:rsidRPr="00DB6F1B">
        <w:rPr>
          <w:b/>
          <w:lang w:val="en-AU"/>
        </w:rPr>
        <w:t>Academic Supervisor:</w:t>
      </w:r>
    </w:p>
    <w:p w:rsidR="00DB6F1B" w:rsidRDefault="00DB6F1B" w:rsidP="00DB6F1B">
      <w:pPr>
        <w:rPr>
          <w:i/>
          <w:lang w:val="en-AU"/>
        </w:rPr>
      </w:pPr>
      <w:r w:rsidRPr="00DB6F1B">
        <w:rPr>
          <w:b/>
          <w:lang w:val="en-AU"/>
        </w:rPr>
        <w:t>Team:</w:t>
      </w:r>
      <w:r>
        <w:rPr>
          <w:lang w:val="en-AU"/>
        </w:rPr>
        <w:t xml:space="preserve"> </w:t>
      </w:r>
      <w:r w:rsidRPr="00DB6F1B">
        <w:rPr>
          <w:i/>
          <w:lang w:val="en-AU"/>
        </w:rPr>
        <w:t>(team number)</w:t>
      </w:r>
    </w:p>
    <w:p w:rsidR="00DB6F1B" w:rsidRPr="00DB6F1B" w:rsidRDefault="00DB6F1B" w:rsidP="00DB6F1B">
      <w:pPr>
        <w:rPr>
          <w:b/>
          <w:lang w:val="en-AU"/>
        </w:rPr>
      </w:pPr>
      <w:r w:rsidRPr="00DB6F1B">
        <w:rPr>
          <w:b/>
          <w:lang w:val="en-AU"/>
        </w:rPr>
        <w:t>Team Members:</w:t>
      </w:r>
    </w:p>
    <w:p w:rsidR="00DB6F1B" w:rsidRPr="00DB6F1B" w:rsidRDefault="00DB6F1B" w:rsidP="00DB6F1B">
      <w:pPr>
        <w:pStyle w:val="ListParagraph"/>
        <w:numPr>
          <w:ilvl w:val="0"/>
          <w:numId w:val="2"/>
        </w:numPr>
        <w:rPr>
          <w:lang w:val="en-AU"/>
        </w:rPr>
      </w:pPr>
    </w:p>
    <w:p w:rsidR="00DB6F1B" w:rsidRDefault="00DB6F1B" w:rsidP="00DB6F1B">
      <w:pPr>
        <w:rPr>
          <w:lang w:val="en-AU"/>
        </w:rPr>
      </w:pPr>
    </w:p>
    <w:p w:rsidR="00515E83" w:rsidRDefault="00515E83" w:rsidP="00DB6F1B">
      <w:pPr>
        <w:rPr>
          <w:lang w:val="en-AU"/>
        </w:rPr>
      </w:pPr>
      <w:r>
        <w:rPr>
          <w:lang w:val="en-AU"/>
        </w:rPr>
        <w:t xml:space="preserve">Dear </w:t>
      </w:r>
      <w:r w:rsidRPr="00515E83">
        <w:rPr>
          <w:i/>
          <w:lang w:val="en-AU"/>
        </w:rPr>
        <w:t>(Client Name</w:t>
      </w:r>
      <w:r>
        <w:rPr>
          <w:i/>
          <w:lang w:val="en-AU"/>
        </w:rPr>
        <w:t>)</w:t>
      </w:r>
      <w:r>
        <w:rPr>
          <w:lang w:val="en-AU"/>
        </w:rPr>
        <w:t>,</w:t>
      </w:r>
    </w:p>
    <w:p w:rsidR="00515E83" w:rsidRDefault="00515E83" w:rsidP="00DB6F1B">
      <w:pPr>
        <w:rPr>
          <w:lang w:val="en-AU"/>
        </w:rPr>
      </w:pPr>
      <w:bookmarkStart w:id="0" w:name="_GoBack"/>
      <w:bookmarkEnd w:id="0"/>
    </w:p>
    <w:p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rsidR="00515E83" w:rsidRDefault="00515E83" w:rsidP="00DB6F1B">
      <w:pPr>
        <w:rPr>
          <w:lang w:val="en-AU"/>
        </w:rPr>
      </w:pPr>
    </w:p>
    <w:p w:rsidR="00515E83" w:rsidRPr="00515E83" w:rsidRDefault="00515E83" w:rsidP="00DB6F1B">
      <w:pPr>
        <w:rPr>
          <w:lang w:val="en-AU"/>
        </w:rPr>
      </w:pPr>
      <w:r>
        <w:rPr>
          <w:lang w:val="en-AU"/>
        </w:rPr>
        <w:t xml:space="preserve">This recent sprint focused on </w:t>
      </w:r>
      <w:r w:rsidRPr="00515E83">
        <w:rPr>
          <w:i/>
          <w:lang w:val="en-AU"/>
        </w:rPr>
        <w:t>(something)</w:t>
      </w:r>
      <w:r>
        <w:rPr>
          <w:lang w:val="en-AU"/>
        </w:rPr>
        <w:t xml:space="preserve"> and the coming sprint will focus on </w:t>
      </w:r>
      <w:r w:rsidRPr="00515E83">
        <w:rPr>
          <w:i/>
          <w:lang w:val="en-AU"/>
        </w:rPr>
        <w:t>(something)</w:t>
      </w:r>
      <w:r>
        <w:rPr>
          <w:lang w:val="en-AU"/>
        </w:rPr>
        <w:t>.</w:t>
      </w:r>
    </w:p>
    <w:p w:rsidR="00515E83" w:rsidRDefault="00515E83" w:rsidP="00DB6F1B">
      <w:pPr>
        <w:rPr>
          <w:lang w:val="en-AU"/>
        </w:rPr>
      </w:pPr>
    </w:p>
    <w:p w:rsidR="00DB6F1B" w:rsidRDefault="00DB6F1B" w:rsidP="00DB6F1B">
      <w:pPr>
        <w:rPr>
          <w:b/>
          <w:lang w:val="en-AU"/>
        </w:rPr>
      </w:pPr>
    </w:p>
    <w:p w:rsidR="00420F63" w:rsidRDefault="00420F63" w:rsidP="00420F63">
      <w:pPr>
        <w:rPr>
          <w:b/>
          <w:lang w:val="en-AU"/>
        </w:rPr>
      </w:pPr>
      <w:r>
        <w:rPr>
          <w:b/>
          <w:lang w:val="en-AU"/>
        </w:rPr>
        <w:t>Outcome(s) of this Sprint:</w:t>
      </w:r>
    </w:p>
    <w:p w:rsidR="00420F63" w:rsidRPr="00530FDD" w:rsidRDefault="00420F63" w:rsidP="00530FDD">
      <w:pPr>
        <w:pStyle w:val="ListParagraph"/>
        <w:numPr>
          <w:ilvl w:val="0"/>
          <w:numId w:val="2"/>
        </w:numPr>
        <w:rPr>
          <w:lang w:val="en-AU"/>
        </w:rPr>
      </w:pPr>
    </w:p>
    <w:p w:rsidR="00420F63" w:rsidRDefault="00420F63" w:rsidP="00DB6F1B">
      <w:pPr>
        <w:rPr>
          <w:b/>
          <w:lang w:val="en-AU"/>
        </w:rPr>
      </w:pPr>
    </w:p>
    <w:p w:rsidR="00530FDD" w:rsidRDefault="00530FDD" w:rsidP="00DB6F1B">
      <w:pPr>
        <w:rPr>
          <w:b/>
          <w:lang w:val="en-AU"/>
        </w:rPr>
      </w:pPr>
    </w:p>
    <w:p w:rsidR="00DB6F1B" w:rsidRPr="00DB6F1B" w:rsidRDefault="00DB6F1B" w:rsidP="00DB6F1B">
      <w:pPr>
        <w:rPr>
          <w:b/>
          <w:lang w:val="en-AU"/>
        </w:rPr>
      </w:pPr>
      <w:r w:rsidRPr="00DB6F1B">
        <w:rPr>
          <w:b/>
          <w:lang w:val="en-AU"/>
        </w:rPr>
        <w:t>Activities this Sprint:</w:t>
      </w:r>
    </w:p>
    <w:p w:rsidR="00DB6F1B" w:rsidRPr="00DB6F1B" w:rsidRDefault="00DB6F1B" w:rsidP="00DB6F1B">
      <w:pPr>
        <w:pStyle w:val="ListParagraph"/>
        <w:numPr>
          <w:ilvl w:val="0"/>
          <w:numId w:val="2"/>
        </w:numPr>
        <w:rPr>
          <w:lang w:val="en-AU"/>
        </w:rPr>
      </w:pPr>
    </w:p>
    <w:p w:rsidR="00DB6F1B" w:rsidRDefault="00DB6F1B" w:rsidP="00DB6F1B">
      <w:pPr>
        <w:rPr>
          <w:lang w:val="en-AU"/>
        </w:rPr>
      </w:pPr>
    </w:p>
    <w:p w:rsidR="00DB6F1B" w:rsidRDefault="00DB6F1B" w:rsidP="00DB6F1B">
      <w:pPr>
        <w:rPr>
          <w:b/>
          <w:lang w:val="en-AU"/>
        </w:rPr>
      </w:pPr>
    </w:p>
    <w:p w:rsidR="00DB6F1B" w:rsidRPr="00DB6F1B" w:rsidRDefault="00DB6F1B" w:rsidP="00DB6F1B">
      <w:pPr>
        <w:rPr>
          <w:b/>
          <w:lang w:val="en-AU"/>
        </w:rPr>
      </w:pPr>
      <w:r w:rsidRPr="00DB6F1B">
        <w:rPr>
          <w:b/>
          <w:lang w:val="en-AU"/>
        </w:rPr>
        <w:t>Activities that will occur next Sprint:</w:t>
      </w:r>
    </w:p>
    <w:p w:rsidR="00420F63" w:rsidRPr="00420F63" w:rsidRDefault="00420F63" w:rsidP="00DB6F1B">
      <w:pPr>
        <w:pStyle w:val="ListParagraph"/>
        <w:numPr>
          <w:ilvl w:val="0"/>
          <w:numId w:val="2"/>
        </w:numPr>
        <w:rPr>
          <w:lang w:val="en-AU"/>
        </w:rPr>
      </w:pPr>
    </w:p>
    <w:p w:rsidR="00420F63" w:rsidRDefault="00420F63" w:rsidP="00DB6F1B">
      <w:pPr>
        <w:rPr>
          <w:b/>
          <w:lang w:val="en-AU"/>
        </w:rPr>
      </w:pPr>
    </w:p>
    <w:p w:rsidR="00420F63" w:rsidRDefault="00420F63" w:rsidP="00DB6F1B">
      <w:pPr>
        <w:rPr>
          <w:b/>
          <w:lang w:val="en-AU"/>
        </w:rPr>
      </w:pPr>
    </w:p>
    <w:p w:rsidR="00DB6F1B" w:rsidRPr="00DB6F1B" w:rsidRDefault="00DB6F1B" w:rsidP="00DB6F1B">
      <w:pPr>
        <w:rPr>
          <w:b/>
          <w:lang w:val="en-AU"/>
        </w:rPr>
      </w:pPr>
      <w:r w:rsidRPr="00DB6F1B">
        <w:rPr>
          <w:b/>
          <w:lang w:val="en-AU"/>
        </w:rPr>
        <w:t>Proposed amendments to Scope:</w:t>
      </w:r>
    </w:p>
    <w:p w:rsidR="00DB6F1B" w:rsidRPr="00DB6F1B" w:rsidRDefault="00DB6F1B" w:rsidP="00DB6F1B">
      <w:pPr>
        <w:pStyle w:val="ListParagraph"/>
        <w:numPr>
          <w:ilvl w:val="0"/>
          <w:numId w:val="2"/>
        </w:numPr>
        <w:rPr>
          <w:lang w:val="en-AU"/>
        </w:rPr>
      </w:pPr>
    </w:p>
    <w:p w:rsidR="00DB6F1B" w:rsidRDefault="00DB6F1B" w:rsidP="00DB6F1B">
      <w:pPr>
        <w:rPr>
          <w:lang w:val="en-AU"/>
        </w:rPr>
      </w:pPr>
    </w:p>
    <w:p w:rsidR="00DB6F1B" w:rsidRDefault="00DB6F1B" w:rsidP="00DB6F1B">
      <w:pPr>
        <w:rPr>
          <w:lang w:val="en-AU"/>
        </w:rPr>
      </w:pPr>
    </w:p>
    <w:p w:rsidR="00515E83" w:rsidRDefault="00515E83" w:rsidP="00DB6F1B">
      <w:pPr>
        <w:rPr>
          <w:lang w:val="en-AU"/>
        </w:rPr>
      </w:pPr>
    </w:p>
    <w:p w:rsidR="00515E83" w:rsidRDefault="00515E83" w:rsidP="00DB6F1B">
      <w:pPr>
        <w:rPr>
          <w:lang w:val="en-AU"/>
        </w:rPr>
      </w:pPr>
      <w:r>
        <w:rPr>
          <w:lang w:val="en-AU"/>
        </w:rPr>
        <w:t>Please let us know if you have any questions.</w:t>
      </w:r>
    </w:p>
    <w:p w:rsidR="00515E83" w:rsidRDefault="00515E83" w:rsidP="00DB6F1B">
      <w:pPr>
        <w:rPr>
          <w:lang w:val="en-AU"/>
        </w:rPr>
      </w:pPr>
    </w:p>
    <w:p w:rsidR="00515E83" w:rsidRDefault="00515E83" w:rsidP="00DB6F1B">
      <w:pPr>
        <w:rPr>
          <w:lang w:val="en-AU"/>
        </w:rPr>
      </w:pPr>
    </w:p>
    <w:p w:rsidR="00515E83" w:rsidRDefault="00515E83" w:rsidP="00DB6F1B">
      <w:pPr>
        <w:rPr>
          <w:lang w:val="en-AU"/>
        </w:rPr>
      </w:pPr>
      <w:r>
        <w:rPr>
          <w:lang w:val="en-AU"/>
        </w:rPr>
        <w:t>Sincerely,</w:t>
      </w:r>
    </w:p>
    <w:p w:rsidR="00515E83" w:rsidRPr="00DB6F1B" w:rsidRDefault="00515E83" w:rsidP="00DB6F1B">
      <w:pPr>
        <w:rPr>
          <w:lang w:val="en-AU"/>
        </w:rPr>
      </w:pPr>
      <w:r>
        <w:rPr>
          <w:lang w:val="en-AU"/>
        </w:rPr>
        <w:t xml:space="preserve">Team </w:t>
      </w:r>
      <w:r w:rsidRPr="00515E83">
        <w:rPr>
          <w:i/>
          <w:lang w:val="en-AU"/>
        </w:rPr>
        <w:t>(number)</w:t>
      </w:r>
    </w:p>
    <w:sectPr w:rsidR="00515E83" w:rsidRPr="00DB6F1B"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C4736"/>
    <w:multiLevelType w:val="hybridMultilevel"/>
    <w:tmpl w:val="AB78C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3D"/>
    <w:rsid w:val="00145E3D"/>
    <w:rsid w:val="00420F63"/>
    <w:rsid w:val="00515E83"/>
    <w:rsid w:val="00530FDD"/>
    <w:rsid w:val="00727F3E"/>
    <w:rsid w:val="00D94176"/>
    <w:rsid w:val="00DB6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F33FF3"/>
  <w14:defaultImageDpi w14:val="32767"/>
  <w15:chartTrackingRefBased/>
  <w15:docId w15:val="{6816E8CF-0EFF-D44E-9EEB-A7DFE2B1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bdel/Downloads/SIT782-Project-Delivery-master/Tasks/templates/Sprint%20Incr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0" ma:contentTypeDescription="Create a new document." ma:contentTypeScope="" ma:versionID="b24ce98958d00dd96e9d510f5122b771">
  <xsd:schema xmlns:xsd="http://www.w3.org/2001/XMLSchema" xmlns:xs="http://www.w3.org/2001/XMLSchema" xmlns:p="http://schemas.microsoft.com/office/2006/metadata/properties" targetNamespace="http://schemas.microsoft.com/office/2006/metadata/properties" ma:root="true" ma:fieldsID="14ffdd9121c724c9673c0bc323c3070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151F2F-4265-4717-8C6C-D2F605E88FC6}"/>
</file>

<file path=customXml/itemProps2.xml><?xml version="1.0" encoding="utf-8"?>
<ds:datastoreItem xmlns:ds="http://schemas.openxmlformats.org/officeDocument/2006/customXml" ds:itemID="{96D3B5E0-C96D-484B-8A5A-D002E5BA486D}"/>
</file>

<file path=customXml/itemProps3.xml><?xml version="1.0" encoding="utf-8"?>
<ds:datastoreItem xmlns:ds="http://schemas.openxmlformats.org/officeDocument/2006/customXml" ds:itemID="{A7E2307B-D20C-46F8-8946-91782B29BF9A}"/>
</file>

<file path=docProps/app.xml><?xml version="1.0" encoding="utf-8"?>
<Properties xmlns="http://schemas.openxmlformats.org/officeDocument/2006/extended-properties" xmlns:vt="http://schemas.openxmlformats.org/officeDocument/2006/docPropsVTypes">
  <Template>Sprint Increment.dotx</Template>
  <TotalTime>0</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Mohamed Abdelrazek</cp:lastModifiedBy>
  <cp:revision>1</cp:revision>
  <dcterms:created xsi:type="dcterms:W3CDTF">2019-02-28T07:23:00Z</dcterms:created>
  <dcterms:modified xsi:type="dcterms:W3CDTF">2019-02-28T07:23:00Z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ies>
</file>