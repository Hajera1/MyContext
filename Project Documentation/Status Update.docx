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B5990" w:rsidR="00872919" w:rsidP="0981A8FD" w:rsidRDefault="00872919" w14:paraId="0FC86D4B" w14:noSpellErr="1" w14:textId="2EB7B17F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3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872919" w:rsidTr="000C51C2" w14:paraId="3A3409EA" w14:textId="77777777">
        <w:trPr>
          <w:trHeight w:val="311"/>
        </w:trPr>
        <w:tc>
          <w:tcPr>
            <w:tcW w:w="5411" w:type="dxa"/>
          </w:tcPr>
          <w:p w:rsidR="00872919" w:rsidP="00BF59CF" w:rsidRDefault="00872919" w14:paraId="17159377" w14:textId="7777777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  <w:tc>
          <w:tcPr>
            <w:tcW w:w="5411" w:type="dxa"/>
          </w:tcPr>
          <w:p w:rsidR="00872919" w:rsidP="00BF59CF" w:rsidRDefault="00872919" w14:paraId="31C6FF11" w14:textId="7777777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</w:tr>
    </w:tbl>
    <w:p w:rsidR="00872919" w:rsidP="00872919" w:rsidRDefault="00872919" w14:paraId="796D2E92" w14:textId="77777777">
      <w:pPr>
        <w:rPr>
          <w:rFonts w:ascii="Arial" w:hAnsi="Arial" w:cs="Arial"/>
          <w:b/>
          <w:lang w:val="en-AU"/>
        </w:rPr>
      </w:pPr>
    </w:p>
    <w:p w:rsidR="00BD5FE9" w:rsidP="00BD5FE9" w:rsidRDefault="00BF5B08" w14:paraId="6CA08BB3" w14:textId="79963A7E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Project </w:t>
      </w:r>
      <w:r w:rsidR="006866A1">
        <w:rPr>
          <w:rFonts w:ascii="Arial" w:hAnsi="Arial" w:cs="Arial"/>
          <w:b/>
          <w:lang w:val="en-AU"/>
        </w:rPr>
        <w:t>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06866A1" w:rsidTr="006866A1" w14:paraId="37DAE595" w14:textId="1FBF7409">
        <w:tc>
          <w:tcPr>
            <w:tcW w:w="1413" w:type="dxa"/>
          </w:tcPr>
          <w:p w:rsidRPr="00023819" w:rsidR="006866A1" w:rsidP="00044FDA" w:rsidRDefault="006866A1" w14:paraId="661C4B2F" w14:textId="1528BA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:rsidRPr="00023819" w:rsidR="006866A1" w:rsidP="00044FDA" w:rsidRDefault="006866A1" w14:paraId="667D3F56" w14:textId="1958A841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:rsidR="006866A1" w:rsidP="00044FDA" w:rsidRDefault="006866A1" w14:paraId="6DF3AA58" w14:textId="18D40135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:rsidR="006866A1" w:rsidP="00044FDA" w:rsidRDefault="006866A1" w14:paraId="0ED345CE" w14:textId="6770B3E6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:rsidTr="006866A1" w14:paraId="6C0F0FF2" w14:textId="5A299CB7">
        <w:tc>
          <w:tcPr>
            <w:tcW w:w="1413" w:type="dxa"/>
          </w:tcPr>
          <w:p w:rsidRPr="00023819" w:rsidR="006866A1" w:rsidP="00BD5FE9" w:rsidRDefault="006866A1" w14:paraId="63A66975" w14:textId="5686153C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:rsidRPr="00BD5FE9" w:rsidR="006866A1" w:rsidP="006866A1" w:rsidRDefault="006866A1" w14:paraId="76C2B2D5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:rsidRPr="00BD5FE9" w:rsidR="006866A1" w:rsidP="00050BC7" w:rsidRDefault="006866A1" w14:paraId="26537DD5" w14:textId="0B2BB38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bookmarkStart w:name="_GoBack" w:id="0"/>
            <w:bookmarkEnd w:id="0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:rsidR="006866A1" w:rsidP="006866A1" w:rsidRDefault="006866A1" w14:paraId="6A255D02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Sharepoint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, GitHub,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LucidCharts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, Google Drive, etc.</w:t>
            </w:r>
          </w:p>
          <w:p w:rsidRPr="000C51C2" w:rsidR="006866A1" w:rsidP="006866A1" w:rsidRDefault="006866A1" w14:paraId="366E1841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:rsidR="006866A1" w:rsidP="006866A1" w:rsidRDefault="006866A1" w14:paraId="38A53920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</w:t>
            </w:r>
            <w:hyperlink w:history="1" r:id="rId10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database</w:t>
            </w:r>
          </w:p>
          <w:p w:rsidR="006866A1" w:rsidP="006866A1" w:rsidRDefault="006866A1" w14:paraId="358D4D5A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Completed </w:t>
            </w:r>
            <w:hyperlink w:history="1" r:id="rId1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and </w:t>
            </w:r>
            <w:hyperlink w:history="1" r:id="rId12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DB</w:t>
            </w:r>
          </w:p>
          <w:p w:rsidR="006866A1" w:rsidP="006866A1" w:rsidRDefault="006866A1" w14:paraId="08DD4F8A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5E7A02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</w:t>
            </w:r>
            <w:hyperlink w:history="1" r:id="rId13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06866A1" w:rsidP="006866A1" w:rsidRDefault="006866A1" w14:paraId="2D410C71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w:history="1" r:id="rId14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06866A1" w:rsidP="006866A1" w:rsidRDefault="006866A1" w14:paraId="33872471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w:history="1" r:id="rId15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06866A1" w:rsidP="00BD5FE9" w:rsidRDefault="006866A1" w14:paraId="096E111E" w14:textId="7777777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:rsidTr="006866A1" w14:paraId="7E0A8545" w14:textId="5E93704E">
        <w:tc>
          <w:tcPr>
            <w:tcW w:w="1413" w:type="dxa"/>
          </w:tcPr>
          <w:p w:rsidRPr="00023819" w:rsidR="006866A1" w:rsidP="00BD5FE9" w:rsidRDefault="006866A1" w14:paraId="18E3A044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:rsidRPr="00BD2F73" w:rsidR="006866A1" w:rsidP="00044FDA" w:rsidRDefault="006866A1" w14:paraId="6F881329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:rsidR="006866A1" w:rsidP="00BD5FE9" w:rsidRDefault="006866A1" w14:paraId="52541084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:rsidR="006866A1" w:rsidP="00BD5FE9" w:rsidRDefault="006866A1" w14:paraId="59485A51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:rsidTr="006866A1" w14:paraId="796E5204" w14:textId="47BDCA8A">
        <w:tc>
          <w:tcPr>
            <w:tcW w:w="1413" w:type="dxa"/>
          </w:tcPr>
          <w:p w:rsidRPr="00023819" w:rsidR="006866A1" w:rsidP="00044FDA" w:rsidRDefault="006866A1" w14:paraId="74A7A8CA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:rsidRPr="00BD2F73" w:rsidR="006866A1" w:rsidP="00BD5FE9" w:rsidRDefault="006866A1" w14:paraId="5F034FFB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:rsidR="006866A1" w:rsidP="00BD5FE9" w:rsidRDefault="006866A1" w14:paraId="1D20411A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:rsidR="006866A1" w:rsidP="00BD5FE9" w:rsidRDefault="006866A1" w14:paraId="570FE64D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:rsidR="00BD5FE9" w:rsidP="00BD5FE9" w:rsidRDefault="00BD5FE9" w14:paraId="091EFC1E" w14:textId="042308FD">
      <w:pPr>
        <w:rPr>
          <w:rFonts w:ascii="Arial" w:hAnsi="Arial" w:cs="Arial"/>
          <w:b/>
          <w:lang w:val="en-AU"/>
        </w:rPr>
      </w:pPr>
    </w:p>
    <w:p w:rsidR="006866A1" w:rsidP="00BD5FE9" w:rsidRDefault="006866A1" w14:paraId="4F1C8589" w14:textId="77777777">
      <w:pPr>
        <w:rPr>
          <w:rFonts w:ascii="Arial" w:hAnsi="Arial" w:cs="Arial"/>
          <w:b/>
          <w:lang w:val="en-AU"/>
        </w:rPr>
      </w:pPr>
    </w:p>
    <w:p w:rsidR="00872919" w:rsidP="00872919" w:rsidRDefault="00872919" w14:paraId="4C648060" w14:textId="4168D957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 w:rsidR="000C51C2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:rsidRPr="00BA10EC" w:rsidR="00872919" w:rsidP="00872919" w:rsidRDefault="00872919" w14:paraId="2E0F96A0" w14:textId="77777777">
      <w:pPr>
        <w:rPr>
          <w:rFonts w:ascii="Arial" w:hAnsi="Arial" w:cs="Arial"/>
          <w:lang w:val="en-AU"/>
        </w:rPr>
      </w:pPr>
    </w:p>
    <w:p w:rsidRPr="00BA10EC" w:rsidR="00872919" w:rsidP="00872919" w:rsidRDefault="00872919" w14:paraId="2712490D" w14:textId="487B983A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Things </w:t>
      </w:r>
      <w:r w:rsidR="006866A1">
        <w:rPr>
          <w:rFonts w:ascii="Arial" w:hAnsi="Arial" w:cs="Arial"/>
          <w:b/>
          <w:lang w:val="en-AU"/>
        </w:rPr>
        <w:t>you and/or</w:t>
      </w:r>
      <w:r>
        <w:rPr>
          <w:rFonts w:ascii="Arial" w:hAnsi="Arial" w:cs="Arial"/>
          <w:b/>
          <w:lang w:val="en-AU"/>
        </w:rPr>
        <w:t xml:space="preserve">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Pr="00D458C5" w:rsidR="00872919" w:rsidP="00872919" w:rsidRDefault="00872919" w14:paraId="038931CC" w14:textId="7777777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0872919" w:rsidP="00872919" w:rsidRDefault="00872919" w14:paraId="414809D2" w14:textId="77777777">
      <w:pPr>
        <w:rPr>
          <w:rFonts w:ascii="Arial" w:hAnsi="Arial" w:cs="Arial"/>
          <w:lang w:val="en-AU"/>
        </w:rPr>
      </w:pPr>
    </w:p>
    <w:p w:rsidRPr="00BA10EC" w:rsidR="00872919" w:rsidP="00872919" w:rsidRDefault="00872919" w14:paraId="03AD854D" w14:textId="50E85690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Things </w:t>
      </w:r>
      <w:r w:rsidR="006866A1">
        <w:rPr>
          <w:rFonts w:ascii="Arial" w:hAnsi="Arial" w:cs="Arial"/>
          <w:b/>
          <w:lang w:val="en-AU"/>
        </w:rPr>
        <w:t>you and/or</w:t>
      </w:r>
      <w:r>
        <w:rPr>
          <w:rFonts w:ascii="Arial" w:hAnsi="Arial" w:cs="Arial"/>
          <w:b/>
          <w:lang w:val="en-AU"/>
        </w:rPr>
        <w:t xml:space="preserve">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Pr="00D458C5" w:rsidR="00872919" w:rsidP="00872919" w:rsidRDefault="00872919" w14:paraId="32DF7D71" w14:textId="7777777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0872919" w:rsidP="00872919" w:rsidRDefault="00872919" w14:paraId="42DC20CE" w14:textId="77777777">
      <w:pPr>
        <w:rPr>
          <w:rFonts w:ascii="Arial" w:hAnsi="Arial" w:cs="Arial"/>
          <w:b/>
          <w:lang w:val="en-AU"/>
        </w:rPr>
      </w:pPr>
    </w:p>
    <w:p w:rsidR="00872919" w:rsidP="00872919" w:rsidRDefault="00872919" w14:paraId="11E366FD" w14:textId="04A5EAD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  <w:r w:rsidR="006866A1">
        <w:rPr>
          <w:rFonts w:ascii="Arial" w:hAnsi="Arial" w:cs="Arial"/>
          <w:b/>
          <w:lang w:val="en-AU"/>
        </w:rPr>
        <w:br/>
      </w:r>
    </w:p>
    <w:p w:rsidR="006866A1" w:rsidP="006866A1" w:rsidRDefault="006866A1" w14:paraId="6C2F447F" w14:textId="4E3F816C">
      <w:pPr>
        <w:rPr>
          <w:rFonts w:ascii="Arial" w:hAnsi="Arial" w:cs="Arial"/>
          <w:b/>
          <w:lang w:val="en-AU"/>
        </w:rPr>
      </w:pPr>
    </w:p>
    <w:p w:rsidRPr="00DB5990" w:rsidR="006866A1" w:rsidP="0981A8FD" w:rsidRDefault="006866A1" w14:paraId="47800007" w14:noSpellErr="1" w14:textId="47BD8341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4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6866A1" w:rsidTr="00B67E7E" w14:paraId="647610DB" w14:textId="77777777">
        <w:trPr>
          <w:trHeight w:val="311"/>
        </w:trPr>
        <w:tc>
          <w:tcPr>
            <w:tcW w:w="5411" w:type="dxa"/>
          </w:tcPr>
          <w:p w:rsidR="006866A1" w:rsidP="00B67E7E" w:rsidRDefault="006866A1" w14:paraId="148DD53A" w14:textId="7777777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  <w:tc>
          <w:tcPr>
            <w:tcW w:w="5411" w:type="dxa"/>
          </w:tcPr>
          <w:p w:rsidR="006866A1" w:rsidP="00B67E7E" w:rsidRDefault="006866A1" w14:paraId="2039CCE4" w14:textId="7777777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</w:tr>
    </w:tbl>
    <w:p w:rsidR="006866A1" w:rsidP="006866A1" w:rsidRDefault="006866A1" w14:paraId="20718D15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3F3E2B35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06866A1" w:rsidTr="00B67E7E" w14:paraId="664A19A8" w14:textId="77777777">
        <w:tc>
          <w:tcPr>
            <w:tcW w:w="1413" w:type="dxa"/>
          </w:tcPr>
          <w:p w:rsidRPr="00023819" w:rsidR="006866A1" w:rsidP="00B67E7E" w:rsidRDefault="006866A1" w14:paraId="4F0C5C28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:rsidRPr="00023819" w:rsidR="006866A1" w:rsidP="00B67E7E" w:rsidRDefault="006866A1" w14:paraId="28384472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:rsidR="006866A1" w:rsidP="00B67E7E" w:rsidRDefault="006866A1" w14:paraId="11A6A20F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:rsidR="006866A1" w:rsidP="00B67E7E" w:rsidRDefault="006866A1" w14:paraId="40A3C85B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:rsidTr="00B67E7E" w14:paraId="5AAE04AA" w14:textId="77777777">
        <w:tc>
          <w:tcPr>
            <w:tcW w:w="1413" w:type="dxa"/>
          </w:tcPr>
          <w:p w:rsidRPr="00023819" w:rsidR="006866A1" w:rsidP="00B67E7E" w:rsidRDefault="006866A1" w14:paraId="43C730A0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:rsidRPr="00BD5FE9" w:rsidR="006866A1" w:rsidP="00B67E7E" w:rsidRDefault="006866A1" w14:paraId="4BA147DC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:rsidRPr="00BD5FE9" w:rsidR="006866A1" w:rsidP="00B67E7E" w:rsidRDefault="006866A1" w14:paraId="054EA5AE" w14:textId="7777777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:rsidR="006866A1" w:rsidP="00B67E7E" w:rsidRDefault="006866A1" w14:paraId="3536C71F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Sharepoint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, GitHub,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LucidCharts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, Google Drive, etc.</w:t>
            </w:r>
          </w:p>
          <w:p w:rsidRPr="000C51C2" w:rsidR="006866A1" w:rsidP="00B67E7E" w:rsidRDefault="006866A1" w14:paraId="1181D1F9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:rsidR="006866A1" w:rsidP="00B67E7E" w:rsidRDefault="006866A1" w14:paraId="3C60EB8A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</w:t>
            </w:r>
            <w:hyperlink w:history="1" r:id="rId16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database</w:t>
            </w:r>
          </w:p>
          <w:p w:rsidR="006866A1" w:rsidP="00B67E7E" w:rsidRDefault="006866A1" w14:paraId="6D38DBCE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Completed </w:t>
            </w:r>
            <w:hyperlink w:history="1" r:id="rId17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and </w:t>
            </w:r>
            <w:hyperlink w:history="1" r:id="rId18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DB</w:t>
            </w:r>
          </w:p>
          <w:p w:rsidR="006866A1" w:rsidP="00B67E7E" w:rsidRDefault="006866A1" w14:paraId="39556366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5E7A02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</w:t>
            </w:r>
            <w:hyperlink w:history="1" r:id="rId19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06866A1" w:rsidP="00B67E7E" w:rsidRDefault="006866A1" w14:paraId="1BD319BF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w:history="1" r:id="rId20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06866A1" w:rsidP="00B67E7E" w:rsidRDefault="006866A1" w14:paraId="0C8F7820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w:history="1" r:id="rId2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06866A1" w:rsidP="00B67E7E" w:rsidRDefault="006866A1" w14:paraId="77001EE4" w14:textId="7777777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:rsidTr="00B67E7E" w14:paraId="23CC2897" w14:textId="77777777">
        <w:tc>
          <w:tcPr>
            <w:tcW w:w="1413" w:type="dxa"/>
          </w:tcPr>
          <w:p w:rsidRPr="00023819" w:rsidR="006866A1" w:rsidP="00B67E7E" w:rsidRDefault="006866A1" w14:paraId="60F5E711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:rsidRPr="00BD2F73" w:rsidR="006866A1" w:rsidP="00B67E7E" w:rsidRDefault="006866A1" w14:paraId="54AE53F0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:rsidR="006866A1" w:rsidP="00B67E7E" w:rsidRDefault="006866A1" w14:paraId="3ED6F315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:rsidR="006866A1" w:rsidP="00B67E7E" w:rsidRDefault="006866A1" w14:paraId="57383EC0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:rsidTr="00B67E7E" w14:paraId="20921A0F" w14:textId="77777777">
        <w:tc>
          <w:tcPr>
            <w:tcW w:w="1413" w:type="dxa"/>
          </w:tcPr>
          <w:p w:rsidRPr="00023819" w:rsidR="006866A1" w:rsidP="00B67E7E" w:rsidRDefault="006866A1" w14:paraId="6A3DDE5A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:rsidRPr="00BD2F73" w:rsidR="006866A1" w:rsidP="00B67E7E" w:rsidRDefault="006866A1" w14:paraId="6288170F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:rsidR="006866A1" w:rsidP="00B67E7E" w:rsidRDefault="006866A1" w14:paraId="19E977AA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:rsidR="006866A1" w:rsidP="00B67E7E" w:rsidRDefault="006866A1" w14:paraId="2CA066BD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:rsidR="006866A1" w:rsidP="006866A1" w:rsidRDefault="006866A1" w14:paraId="1FFE6A2C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7E3BE0B7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5A28B84D" w14:textId="77777777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:rsidRPr="00BA10EC" w:rsidR="006866A1" w:rsidP="006866A1" w:rsidRDefault="006866A1" w14:paraId="67334A7F" w14:textId="77777777">
      <w:pPr>
        <w:rPr>
          <w:rFonts w:ascii="Arial" w:hAnsi="Arial" w:cs="Arial"/>
          <w:lang w:val="en-AU"/>
        </w:rPr>
      </w:pPr>
    </w:p>
    <w:p w:rsidRPr="00BA10EC" w:rsidR="006866A1" w:rsidP="006866A1" w:rsidRDefault="006866A1" w14:paraId="35BDD2E3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Pr="00D458C5" w:rsidR="006866A1" w:rsidP="006866A1" w:rsidRDefault="006866A1" w14:paraId="4E5025C1" w14:textId="7777777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06866A1" w:rsidP="006866A1" w:rsidRDefault="006866A1" w14:paraId="73C54E67" w14:textId="77777777">
      <w:pPr>
        <w:rPr>
          <w:rFonts w:ascii="Arial" w:hAnsi="Arial" w:cs="Arial"/>
          <w:lang w:val="en-AU"/>
        </w:rPr>
      </w:pPr>
    </w:p>
    <w:p w:rsidRPr="00BA10EC" w:rsidR="006866A1" w:rsidP="006866A1" w:rsidRDefault="006866A1" w14:paraId="735DB7D5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Pr="00D458C5" w:rsidR="006866A1" w:rsidP="006866A1" w:rsidRDefault="006866A1" w14:paraId="6D624E4D" w14:textId="7777777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06866A1" w:rsidP="006866A1" w:rsidRDefault="006866A1" w14:paraId="6F62DDC6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3EE2F43C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  <w:r>
        <w:rPr>
          <w:rFonts w:ascii="Arial" w:hAnsi="Arial" w:cs="Arial"/>
          <w:b/>
          <w:lang w:val="en-AU"/>
        </w:rPr>
        <w:br/>
      </w:r>
    </w:p>
    <w:p w:rsidR="006866A1" w:rsidP="006866A1" w:rsidRDefault="006866A1" w14:paraId="23C06CA7" w14:textId="77777777">
      <w:pPr>
        <w:rPr>
          <w:rFonts w:ascii="Arial" w:hAnsi="Arial" w:cs="Arial"/>
          <w:b/>
          <w:lang w:val="en-AU"/>
        </w:rPr>
      </w:pPr>
    </w:p>
    <w:p w:rsidRPr="00DB5990" w:rsidR="006866A1" w:rsidP="0981A8FD" w:rsidRDefault="006866A1" w14:paraId="2D3FD99F" w14:noSpellErr="1" w14:textId="6F4ECDFA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5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6866A1" w:rsidTr="00B67E7E" w14:paraId="02818660" w14:textId="77777777">
        <w:trPr>
          <w:trHeight w:val="311"/>
        </w:trPr>
        <w:tc>
          <w:tcPr>
            <w:tcW w:w="5411" w:type="dxa"/>
          </w:tcPr>
          <w:p w:rsidR="006866A1" w:rsidP="00B67E7E" w:rsidRDefault="006866A1" w14:paraId="058C6C47" w14:textId="7777777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  <w:tc>
          <w:tcPr>
            <w:tcW w:w="5411" w:type="dxa"/>
          </w:tcPr>
          <w:p w:rsidR="006866A1" w:rsidP="00B67E7E" w:rsidRDefault="006866A1" w14:paraId="77228627" w14:textId="7777777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</w:tr>
    </w:tbl>
    <w:p w:rsidR="006866A1" w:rsidP="006866A1" w:rsidRDefault="006866A1" w14:paraId="3E0CBC42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099F1057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06866A1" w:rsidTr="00B67E7E" w14:paraId="5B7E8AA2" w14:textId="77777777">
        <w:tc>
          <w:tcPr>
            <w:tcW w:w="1413" w:type="dxa"/>
          </w:tcPr>
          <w:p w:rsidRPr="00023819" w:rsidR="006866A1" w:rsidP="00B67E7E" w:rsidRDefault="006866A1" w14:paraId="3642945A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:rsidRPr="00023819" w:rsidR="006866A1" w:rsidP="00B67E7E" w:rsidRDefault="006866A1" w14:paraId="334203C2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:rsidR="006866A1" w:rsidP="00B67E7E" w:rsidRDefault="006866A1" w14:paraId="0696F2C3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:rsidR="006866A1" w:rsidP="00B67E7E" w:rsidRDefault="006866A1" w14:paraId="67EBC8AD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:rsidTr="00B67E7E" w14:paraId="0BFD0D05" w14:textId="77777777">
        <w:tc>
          <w:tcPr>
            <w:tcW w:w="1413" w:type="dxa"/>
          </w:tcPr>
          <w:p w:rsidRPr="00023819" w:rsidR="006866A1" w:rsidP="00B67E7E" w:rsidRDefault="006866A1" w14:paraId="2099575F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:rsidRPr="00BD5FE9" w:rsidR="006866A1" w:rsidP="00B67E7E" w:rsidRDefault="006866A1" w14:paraId="35B9AE48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:rsidRPr="00BD5FE9" w:rsidR="006866A1" w:rsidP="00B67E7E" w:rsidRDefault="006866A1" w14:paraId="2F5FC0AC" w14:textId="7777777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:rsidR="006866A1" w:rsidP="00B67E7E" w:rsidRDefault="006866A1" w14:paraId="076F4906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Sharepoint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, GitHub,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LucidCharts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, Google Drive, etc.</w:t>
            </w:r>
          </w:p>
          <w:p w:rsidRPr="000C51C2" w:rsidR="006866A1" w:rsidP="00B67E7E" w:rsidRDefault="006866A1" w14:paraId="53512A0B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:rsidR="006866A1" w:rsidP="00B67E7E" w:rsidRDefault="006866A1" w14:paraId="6BC6D10B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</w:t>
            </w:r>
            <w:hyperlink w:history="1" r:id="rId22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database</w:t>
            </w:r>
          </w:p>
          <w:p w:rsidR="006866A1" w:rsidP="00B67E7E" w:rsidRDefault="006866A1" w14:paraId="454E8629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Completed </w:t>
            </w:r>
            <w:hyperlink w:history="1" r:id="rId23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and </w:t>
            </w:r>
            <w:hyperlink w:history="1" r:id="rId24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DB</w:t>
            </w:r>
          </w:p>
          <w:p w:rsidR="006866A1" w:rsidP="00B67E7E" w:rsidRDefault="006866A1" w14:paraId="707DB3C6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5E7A02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</w:t>
            </w:r>
            <w:hyperlink w:history="1" r:id="rId25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06866A1" w:rsidP="00B67E7E" w:rsidRDefault="006866A1" w14:paraId="2166ADD0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w:history="1" r:id="rId26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06866A1" w:rsidP="00B67E7E" w:rsidRDefault="006866A1" w14:paraId="7B26DA34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w:history="1" r:id="rId27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06866A1" w:rsidP="00B67E7E" w:rsidRDefault="006866A1" w14:paraId="1C8DEE56" w14:textId="7777777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:rsidTr="00B67E7E" w14:paraId="4AA0E70C" w14:textId="77777777">
        <w:tc>
          <w:tcPr>
            <w:tcW w:w="1413" w:type="dxa"/>
          </w:tcPr>
          <w:p w:rsidRPr="00023819" w:rsidR="006866A1" w:rsidP="00B67E7E" w:rsidRDefault="006866A1" w14:paraId="05E94001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:rsidRPr="00BD2F73" w:rsidR="006866A1" w:rsidP="00B67E7E" w:rsidRDefault="006866A1" w14:paraId="604908E7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:rsidR="006866A1" w:rsidP="00B67E7E" w:rsidRDefault="006866A1" w14:paraId="6CE77C01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:rsidR="006866A1" w:rsidP="00B67E7E" w:rsidRDefault="006866A1" w14:paraId="078D1665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:rsidTr="00B67E7E" w14:paraId="74F3D13C" w14:textId="77777777">
        <w:tc>
          <w:tcPr>
            <w:tcW w:w="1413" w:type="dxa"/>
          </w:tcPr>
          <w:p w:rsidRPr="00023819" w:rsidR="006866A1" w:rsidP="00B67E7E" w:rsidRDefault="006866A1" w14:paraId="19CCA6B5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:rsidRPr="00BD2F73" w:rsidR="006866A1" w:rsidP="00B67E7E" w:rsidRDefault="006866A1" w14:paraId="5B241E15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:rsidR="006866A1" w:rsidP="00B67E7E" w:rsidRDefault="006866A1" w14:paraId="13A2EB8A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:rsidR="006866A1" w:rsidP="00B67E7E" w:rsidRDefault="006866A1" w14:paraId="6C32D3CA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:rsidR="006866A1" w:rsidP="006866A1" w:rsidRDefault="006866A1" w14:paraId="48AED785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768ED25E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6029642C" w14:textId="77777777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:rsidRPr="00BA10EC" w:rsidR="006866A1" w:rsidP="006866A1" w:rsidRDefault="006866A1" w14:paraId="2EF4C7EC" w14:textId="77777777">
      <w:pPr>
        <w:rPr>
          <w:rFonts w:ascii="Arial" w:hAnsi="Arial" w:cs="Arial"/>
          <w:lang w:val="en-AU"/>
        </w:rPr>
      </w:pPr>
    </w:p>
    <w:p w:rsidRPr="00BA10EC" w:rsidR="006866A1" w:rsidP="006866A1" w:rsidRDefault="006866A1" w14:paraId="7FA67DB3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Pr="00D458C5" w:rsidR="006866A1" w:rsidP="006866A1" w:rsidRDefault="006866A1" w14:paraId="31313B7B" w14:textId="7777777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06866A1" w:rsidP="006866A1" w:rsidRDefault="006866A1" w14:paraId="48C3B679" w14:textId="77777777">
      <w:pPr>
        <w:rPr>
          <w:rFonts w:ascii="Arial" w:hAnsi="Arial" w:cs="Arial"/>
          <w:lang w:val="en-AU"/>
        </w:rPr>
      </w:pPr>
    </w:p>
    <w:p w:rsidRPr="00BA10EC" w:rsidR="006866A1" w:rsidP="006866A1" w:rsidRDefault="006866A1" w14:paraId="173C232A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Pr="00D458C5" w:rsidR="006866A1" w:rsidP="006866A1" w:rsidRDefault="006866A1" w14:paraId="791DC89D" w14:textId="7777777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06866A1" w:rsidP="006866A1" w:rsidRDefault="006866A1" w14:paraId="06A61E62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2DE84615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  <w:r>
        <w:rPr>
          <w:rFonts w:ascii="Arial" w:hAnsi="Arial" w:cs="Arial"/>
          <w:b/>
          <w:lang w:val="en-AU"/>
        </w:rPr>
        <w:br/>
      </w:r>
    </w:p>
    <w:p w:rsidR="006866A1" w:rsidP="006866A1" w:rsidRDefault="006866A1" w14:paraId="42D55B1C" w14:textId="77777777">
      <w:pPr>
        <w:rPr>
          <w:rFonts w:ascii="Arial" w:hAnsi="Arial" w:cs="Arial"/>
          <w:b/>
          <w:lang w:val="en-AU"/>
        </w:rPr>
      </w:pPr>
    </w:p>
    <w:p w:rsidRPr="006866A1" w:rsidR="006866A1" w:rsidP="006866A1" w:rsidRDefault="006866A1" w14:paraId="0E1525F4" w14:textId="77777777">
      <w:pPr>
        <w:rPr>
          <w:rFonts w:ascii="Arial" w:hAnsi="Arial" w:cs="Arial"/>
          <w:b/>
          <w:lang w:val="en-AU"/>
        </w:rPr>
      </w:pPr>
    </w:p>
    <w:p w:rsidRPr="00BA10EC" w:rsidR="006866A1" w:rsidP="006866A1" w:rsidRDefault="006866A1" w14:paraId="5C5DC0E1" w14:textId="77777777">
      <w:pPr>
        <w:rPr>
          <w:rFonts w:ascii="Arial" w:hAnsi="Arial" w:cs="Arial"/>
          <w:b/>
          <w:lang w:val="en-AU"/>
        </w:rPr>
      </w:pPr>
    </w:p>
    <w:p w:rsidRPr="00DB5990" w:rsidR="006866A1" w:rsidP="0981A8FD" w:rsidRDefault="006866A1" w14:paraId="0F086506" w14:noSpellErr="1" w14:textId="4AFF013F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6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tbl>
      <w:tblPr>
        <w:tblStyle w:val="TableGrid"/>
        <w:tblW w:w="54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411"/>
      </w:tblGrid>
      <w:tr w:rsidR="006866A1" w:rsidTr="0981A8FD" w14:paraId="5071F06D" w14:textId="77777777">
        <w:trPr>
          <w:trHeight w:val="311"/>
        </w:trPr>
        <w:tc>
          <w:tcPr>
            <w:tcW w:w="5411" w:type="dxa"/>
            <w:tcMar/>
          </w:tcPr>
          <w:p w:rsidR="006866A1" w:rsidP="00B67E7E" w:rsidRDefault="006866A1" w14:paraId="5039B217" w14:textId="7777777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</w:tr>
    </w:tbl>
    <w:p w:rsidR="006866A1" w:rsidP="006866A1" w:rsidRDefault="006866A1" w14:paraId="3E2157CB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2031EA8E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06866A1" w:rsidTr="00B67E7E" w14:paraId="258BCA6E" w14:textId="77777777">
        <w:tc>
          <w:tcPr>
            <w:tcW w:w="1413" w:type="dxa"/>
          </w:tcPr>
          <w:p w:rsidRPr="00023819" w:rsidR="006866A1" w:rsidP="00B67E7E" w:rsidRDefault="006866A1" w14:paraId="35FFFAF7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:rsidRPr="00023819" w:rsidR="006866A1" w:rsidP="00B67E7E" w:rsidRDefault="006866A1" w14:paraId="384BA41B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:rsidR="006866A1" w:rsidP="00B67E7E" w:rsidRDefault="006866A1" w14:paraId="48E3797F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:rsidR="006866A1" w:rsidP="00B67E7E" w:rsidRDefault="006866A1" w14:paraId="59B8E73C" w14:textId="77777777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:rsidTr="00B67E7E" w14:paraId="64B243B1" w14:textId="77777777">
        <w:tc>
          <w:tcPr>
            <w:tcW w:w="1413" w:type="dxa"/>
          </w:tcPr>
          <w:p w:rsidRPr="00023819" w:rsidR="006866A1" w:rsidP="00B67E7E" w:rsidRDefault="006866A1" w14:paraId="7EE1AB6F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:rsidRPr="00BD5FE9" w:rsidR="006866A1" w:rsidP="00B67E7E" w:rsidRDefault="006866A1" w14:paraId="327ABA7C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:rsidRPr="00BD5FE9" w:rsidR="006866A1" w:rsidP="00B67E7E" w:rsidRDefault="006866A1" w14:paraId="2950F5F3" w14:textId="7777777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:rsidR="006866A1" w:rsidP="00B67E7E" w:rsidRDefault="006866A1" w14:paraId="21F82905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Sharepoint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, GitHub,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LucidCharts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, Google Drive, etc.</w:t>
            </w:r>
          </w:p>
          <w:p w:rsidRPr="000C51C2" w:rsidR="006866A1" w:rsidP="00B67E7E" w:rsidRDefault="006866A1" w14:paraId="484A7211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:rsidR="006866A1" w:rsidP="00B67E7E" w:rsidRDefault="006866A1" w14:paraId="6B06DA6D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</w:t>
            </w:r>
            <w:hyperlink w:history="1" r:id="rId28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database</w:t>
            </w:r>
          </w:p>
          <w:p w:rsidR="006866A1" w:rsidP="00B67E7E" w:rsidRDefault="006866A1" w14:paraId="00F68927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Completed </w:t>
            </w:r>
            <w:hyperlink w:history="1" r:id="rId29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and </w:t>
            </w:r>
            <w:hyperlink w:history="1" r:id="rId30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DB</w:t>
            </w:r>
          </w:p>
          <w:p w:rsidR="006866A1" w:rsidP="00B67E7E" w:rsidRDefault="006866A1" w14:paraId="0CF852E5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5E7A02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</w:t>
            </w:r>
            <w:hyperlink w:history="1" r:id="rId3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06866A1" w:rsidP="00B67E7E" w:rsidRDefault="006866A1" w14:paraId="2D90D7BC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w:history="1" r:id="rId32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06866A1" w:rsidP="00B67E7E" w:rsidRDefault="006866A1" w14:paraId="28B123A6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w:history="1" r:id="rId33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06866A1" w:rsidP="00B67E7E" w:rsidRDefault="006866A1" w14:paraId="2EB1590E" w14:textId="77777777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:rsidTr="00B67E7E" w14:paraId="571B8B0B" w14:textId="77777777">
        <w:tc>
          <w:tcPr>
            <w:tcW w:w="1413" w:type="dxa"/>
          </w:tcPr>
          <w:p w:rsidRPr="00023819" w:rsidR="006866A1" w:rsidP="00B67E7E" w:rsidRDefault="006866A1" w14:paraId="25DBB814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:rsidRPr="00BD2F73" w:rsidR="006866A1" w:rsidP="00B67E7E" w:rsidRDefault="006866A1" w14:paraId="7931A018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:rsidR="006866A1" w:rsidP="00B67E7E" w:rsidRDefault="006866A1" w14:paraId="7FD7A7D5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:rsidR="006866A1" w:rsidP="00B67E7E" w:rsidRDefault="006866A1" w14:paraId="0F4EA4F9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:rsidTr="00B67E7E" w14:paraId="14382D5D" w14:textId="77777777">
        <w:tc>
          <w:tcPr>
            <w:tcW w:w="1413" w:type="dxa"/>
          </w:tcPr>
          <w:p w:rsidRPr="00023819" w:rsidR="006866A1" w:rsidP="00B67E7E" w:rsidRDefault="006866A1" w14:paraId="56B213BD" w14:textId="7777777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:rsidRPr="00BD2F73" w:rsidR="006866A1" w:rsidP="00B67E7E" w:rsidRDefault="006866A1" w14:paraId="08AC2556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:rsidR="006866A1" w:rsidP="00B67E7E" w:rsidRDefault="006866A1" w14:paraId="4F210864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:rsidR="006866A1" w:rsidP="00B67E7E" w:rsidRDefault="006866A1" w14:paraId="414BCE5A" w14:textId="77777777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:rsidR="006866A1" w:rsidP="006866A1" w:rsidRDefault="006866A1" w14:paraId="4A30F405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530E363D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63439481" w14:textId="77777777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:rsidRPr="00BA10EC" w:rsidR="006866A1" w:rsidP="006866A1" w:rsidRDefault="006866A1" w14:paraId="32A50A9B" w14:textId="77777777">
      <w:pPr>
        <w:rPr>
          <w:rFonts w:ascii="Arial" w:hAnsi="Arial" w:cs="Arial"/>
          <w:lang w:val="en-AU"/>
        </w:rPr>
      </w:pPr>
    </w:p>
    <w:p w:rsidRPr="00BA10EC" w:rsidR="006866A1" w:rsidP="006866A1" w:rsidRDefault="006866A1" w14:paraId="0094ABD0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Pr="00D458C5" w:rsidR="006866A1" w:rsidP="006866A1" w:rsidRDefault="006866A1" w14:paraId="628FF352" w14:textId="7777777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06866A1" w:rsidP="006866A1" w:rsidRDefault="006866A1" w14:paraId="477689CD" w14:textId="77777777">
      <w:pPr>
        <w:rPr>
          <w:rFonts w:ascii="Arial" w:hAnsi="Arial" w:cs="Arial"/>
          <w:lang w:val="en-AU"/>
        </w:rPr>
      </w:pPr>
    </w:p>
    <w:p w:rsidRPr="00BA10EC" w:rsidR="006866A1" w:rsidP="006866A1" w:rsidRDefault="006866A1" w14:paraId="299149D4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:rsidRPr="00D458C5" w:rsidR="006866A1" w:rsidP="006866A1" w:rsidRDefault="006866A1" w14:paraId="45CA0103" w14:textId="7777777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06866A1" w:rsidP="006866A1" w:rsidRDefault="006866A1" w14:paraId="7195B65D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17820BAB" w14:textId="77777777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  <w:r>
        <w:rPr>
          <w:rFonts w:ascii="Arial" w:hAnsi="Arial" w:cs="Arial"/>
          <w:b/>
          <w:lang w:val="en-AU"/>
        </w:rPr>
        <w:br/>
      </w:r>
    </w:p>
    <w:p w:rsidR="006866A1" w:rsidP="006866A1" w:rsidRDefault="006866A1" w14:paraId="73065897" w14:textId="77777777">
      <w:pPr>
        <w:rPr>
          <w:rFonts w:ascii="Arial" w:hAnsi="Arial" w:cs="Arial"/>
          <w:b/>
          <w:lang w:val="en-AU"/>
        </w:rPr>
      </w:pPr>
    </w:p>
    <w:p w:rsidRPr="006866A1" w:rsidR="006866A1" w:rsidP="006866A1" w:rsidRDefault="006866A1" w14:paraId="55817EE8" w14:textId="77777777">
      <w:pPr>
        <w:rPr>
          <w:rFonts w:ascii="Arial" w:hAnsi="Arial" w:cs="Arial"/>
          <w:b/>
          <w:lang w:val="en-AU"/>
        </w:rPr>
      </w:pPr>
    </w:p>
    <w:p w:rsidRPr="00BA10EC" w:rsidR="006866A1" w:rsidP="006866A1" w:rsidRDefault="006866A1" w14:paraId="63EE7367" w14:textId="77777777">
      <w:pPr>
        <w:rPr>
          <w:rFonts w:ascii="Arial" w:hAnsi="Arial" w:cs="Arial"/>
          <w:b/>
          <w:lang w:val="en-AU"/>
        </w:rPr>
      </w:pPr>
    </w:p>
    <w:p w:rsidR="006866A1" w:rsidP="006866A1" w:rsidRDefault="006866A1" w14:paraId="4DCE308D" w14:textId="77777777">
      <w:pPr>
        <w:rPr>
          <w:rFonts w:ascii="Arial" w:hAnsi="Arial" w:cs="Arial"/>
          <w:b/>
          <w:lang w:val="en-AU"/>
        </w:rPr>
      </w:pPr>
    </w:p>
    <w:p w:rsidRPr="006866A1" w:rsidR="006866A1" w:rsidP="006866A1" w:rsidRDefault="006866A1" w14:paraId="7A296DE8" w14:textId="77777777">
      <w:pPr>
        <w:rPr>
          <w:rFonts w:ascii="Arial" w:hAnsi="Arial" w:cs="Arial"/>
          <w:b/>
          <w:lang w:val="en-AU"/>
        </w:rPr>
      </w:pPr>
    </w:p>
    <w:p w:rsidRPr="00BA10EC" w:rsidR="006866A1" w:rsidP="00872919" w:rsidRDefault="006866A1" w14:paraId="5B9ADD83" w14:textId="77777777">
      <w:pPr>
        <w:rPr>
          <w:rFonts w:ascii="Arial" w:hAnsi="Arial" w:cs="Arial"/>
          <w:b/>
          <w:lang w:val="en-AU"/>
        </w:rPr>
      </w:pPr>
    </w:p>
    <w:p w:rsidR="0981A8FD" w:rsidP="0981A8FD" w:rsidRDefault="0981A8FD" w14:noSpellErr="1" w14:paraId="7A09719D" w14:textId="009AF699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7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p w:rsidR="0981A8FD" w:rsidP="0981A8FD" w:rsidRDefault="0981A8FD" w14:noSpellErr="1" w14:paraId="36BEB3B9">
      <w:pPr>
        <w:rPr>
          <w:rFonts w:ascii="Arial" w:hAnsi="Arial" w:cs="Arial"/>
          <w:lang w:val="en-AU"/>
        </w:rPr>
      </w:pPr>
      <w:r w:rsidRPr="0981A8FD" w:rsidR="0981A8FD">
        <w:rPr>
          <w:rFonts w:ascii="Arial" w:hAnsi="Arial" w:cs="Arial"/>
          <w:lang w:val="en-AU"/>
        </w:rPr>
        <w:t xml:space="preserve">End </w:t>
      </w:r>
      <w:r w:rsidRPr="0981A8FD" w:rsidR="0981A8FD">
        <w:rPr>
          <w:rFonts w:ascii="Arial" w:hAnsi="Arial" w:cs="Arial"/>
          <w:lang w:val="en-AU"/>
        </w:rPr>
        <w:t>Date:</w:t>
      </w:r>
      <w:r w:rsidRPr="0981A8FD" w:rsidR="0981A8FD">
        <w:rPr>
          <w:rFonts w:ascii="Arial" w:hAnsi="Arial" w:cs="Arial"/>
          <w:lang w:val="en-AU"/>
        </w:rPr>
        <w:t xml:space="preserve"> DD/MM/YYY</w:t>
      </w:r>
    </w:p>
    <w:p w:rsidR="0981A8FD" w:rsidP="0981A8FD" w:rsidRDefault="0981A8FD" w14:noSpellErr="1" w14:paraId="0D488124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C8EE588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:rsidTr="0981A8FD" w14:paraId="39B8473D">
        <w:tc>
          <w:tcPr>
            <w:tcW w:w="1413" w:type="dxa"/>
            <w:tcMar/>
          </w:tcPr>
          <w:p w:rsidR="0981A8FD" w:rsidP="0981A8FD" w:rsidRDefault="0981A8FD" w14:noSpellErr="1" w14:paraId="37A05E67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3172BE79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4E06E8C6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  <w:tcMar/>
          </w:tcPr>
          <w:p w:rsidR="0981A8FD" w:rsidP="0981A8FD" w:rsidRDefault="0981A8FD" w14:noSpellErr="1" w14:paraId="4BB6922B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Evidence</w:t>
            </w:r>
          </w:p>
        </w:tc>
      </w:tr>
      <w:tr w:rsidR="0981A8FD" w:rsidTr="0981A8FD" w14:paraId="12112671">
        <w:tc>
          <w:tcPr>
            <w:tcW w:w="1413" w:type="dxa"/>
            <w:tcMar/>
          </w:tcPr>
          <w:p w:rsidR="0981A8FD" w:rsidP="0981A8FD" w:rsidRDefault="0981A8FD" w14:noSpellErr="1" w14:paraId="7DE4BF84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7895B786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39B0E636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  <w:tcMar/>
          </w:tcPr>
          <w:p w:rsidR="0981A8FD" w:rsidP="0981A8FD" w:rsidRDefault="0981A8FD" w14:paraId="05F2A38D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link to the completed deliverable on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Sharepoint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, GitHub,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LucidCharts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, Google Drive, etc.</w:t>
            </w:r>
          </w:p>
          <w:p w:rsidR="0981A8FD" w:rsidP="0981A8FD" w:rsidRDefault="0981A8FD" w14:noSpellErr="1" w14:paraId="3BB14CC4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  <w:p w:rsidR="0981A8FD" w:rsidP="0981A8FD" w:rsidRDefault="0981A8FD" w14:noSpellErr="1" w14:paraId="2BCE93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</w:t>
            </w:r>
            <w:hyperlink r:id="R1b8dd71073e54473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database</w:t>
            </w:r>
          </w:p>
          <w:p w:rsidR="0981A8FD" w:rsidP="0981A8FD" w:rsidRDefault="0981A8FD" w14:noSpellErr="1" w14:paraId="5C7FB2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Completed </w:t>
            </w:r>
            <w:hyperlink r:id="R2598cd9ad68043f4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and </w:t>
            </w:r>
            <w:hyperlink r:id="R46d0f1788c4142e6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DB</w:t>
            </w:r>
          </w:p>
          <w:p w:rsidR="0981A8FD" w:rsidP="0981A8FD" w:rsidRDefault="0981A8FD" w14:noSpellErr="1" w14:paraId="5F090B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Completed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</w:t>
            </w:r>
            <w:hyperlink r:id="R91808ce83a2a4f1f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981A8FD" w:rsidP="0981A8FD" w:rsidRDefault="0981A8FD" w14:noSpellErr="1" w14:paraId="3E980C3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21eb21e17e6e43d5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981A8FD" w:rsidP="0981A8FD" w:rsidRDefault="0981A8FD" w14:noSpellErr="1" w14:paraId="76823F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7032c7af4aa249aa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981A8FD" w:rsidP="0981A8FD" w:rsidRDefault="0981A8FD" w14:noSpellErr="1" w14:paraId="33E7CA46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66E3FA74">
        <w:tc>
          <w:tcPr>
            <w:tcW w:w="1413" w:type="dxa"/>
            <w:tcMar/>
          </w:tcPr>
          <w:p w:rsidR="0981A8FD" w:rsidP="0981A8FD" w:rsidRDefault="0981A8FD" w14:noSpellErr="1" w14:paraId="4DCAFB6E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13DACE37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74400473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5E5F6717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642EDB7A">
        <w:tc>
          <w:tcPr>
            <w:tcW w:w="1413" w:type="dxa"/>
            <w:tcMar/>
          </w:tcPr>
          <w:p w:rsidR="0981A8FD" w:rsidP="0981A8FD" w:rsidRDefault="0981A8FD" w14:noSpellErr="1" w14:paraId="0FE781E4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41BE5D41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4C3345CF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381C1BA8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</w:tbl>
    <w:p w:rsidR="0981A8FD" w:rsidP="0981A8FD" w:rsidRDefault="0981A8FD" w14:noSpellErr="1" w14:paraId="3B2DD4E1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497D071D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12DC0361">
      <w:pPr>
        <w:pStyle w:val="Title"/>
        <w:rPr>
          <w:rFonts w:ascii="Arial" w:hAnsi="Arial" w:cs="Arial"/>
          <w:b w:val="1"/>
          <w:bCs w:val="1"/>
          <w:sz w:val="32"/>
          <w:szCs w:val="32"/>
          <w:lang w:val="en-AU"/>
        </w:rPr>
      </w:pPr>
      <w:r w:rsidRPr="0981A8FD" w:rsidR="0981A8FD">
        <w:rPr>
          <w:rFonts w:ascii="Arial" w:hAnsi="Arial" w:cs="Arial"/>
          <w:b w:val="1"/>
          <w:bCs w:val="1"/>
          <w:sz w:val="32"/>
          <w:szCs w:val="32"/>
          <w:lang w:val="en-AU"/>
        </w:rPr>
        <w:t>Retrospective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 (Remove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if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>this is your first status update)</w:t>
      </w:r>
    </w:p>
    <w:p w:rsidR="0981A8FD" w:rsidP="0981A8FD" w:rsidRDefault="0981A8FD" w14:noSpellErr="1" w14:paraId="7A19B308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52A6BF00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START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558A2433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42B0FF6E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19E484F0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CONTINUE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44676C07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4A1703F3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745FB467" w14:textId="50308481">
      <w:pPr>
        <w:pStyle w:val="Normal"/>
      </w:pPr>
      <w:r w:rsidRPr="0981A8FD" w:rsidR="0981A8FD">
        <w:rPr>
          <w:rFonts w:ascii="Arial" w:hAnsi="Arial" w:cs="Arial"/>
          <w:b w:val="1"/>
          <w:bCs w:val="1"/>
          <w:lang w:val="en-AU"/>
        </w:rPr>
        <w:t>Things the team will STOP doing:</w:t>
      </w:r>
    </w:p>
    <w:p w:rsidRPr="006866A1" w:rsidR="006866A1" w:rsidP="0981A8FD" w:rsidRDefault="006866A1" w14:paraId="53D19078" w14:textId="77777777" w14:noSpellErr="1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74131FC0" w14:textId="10AAEB25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3E621A01" w14:textId="180C1E44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8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p w:rsidR="0981A8FD" w:rsidP="0981A8FD" w:rsidRDefault="0981A8FD" w14:noSpellErr="1" w14:paraId="101AD427">
      <w:pPr>
        <w:rPr>
          <w:rFonts w:ascii="Arial" w:hAnsi="Arial" w:cs="Arial"/>
          <w:lang w:val="en-AU"/>
        </w:rPr>
      </w:pPr>
      <w:r w:rsidRPr="0981A8FD" w:rsidR="0981A8FD">
        <w:rPr>
          <w:rFonts w:ascii="Arial" w:hAnsi="Arial" w:cs="Arial"/>
          <w:lang w:val="en-AU"/>
        </w:rPr>
        <w:t xml:space="preserve">End </w:t>
      </w:r>
      <w:r w:rsidRPr="0981A8FD" w:rsidR="0981A8FD">
        <w:rPr>
          <w:rFonts w:ascii="Arial" w:hAnsi="Arial" w:cs="Arial"/>
          <w:lang w:val="en-AU"/>
        </w:rPr>
        <w:t>Date:</w:t>
      </w:r>
      <w:r w:rsidRPr="0981A8FD" w:rsidR="0981A8FD">
        <w:rPr>
          <w:rFonts w:ascii="Arial" w:hAnsi="Arial" w:cs="Arial"/>
          <w:lang w:val="en-AU"/>
        </w:rPr>
        <w:t xml:space="preserve"> DD/MM/YYY</w:t>
      </w:r>
    </w:p>
    <w:p w:rsidR="0981A8FD" w:rsidP="0981A8FD" w:rsidRDefault="0981A8FD" w14:noSpellErr="1" w14:paraId="384EDA1E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41B867DD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:rsidTr="0981A8FD" w14:paraId="740D0BCB">
        <w:tc>
          <w:tcPr>
            <w:tcW w:w="1413" w:type="dxa"/>
            <w:tcMar/>
          </w:tcPr>
          <w:p w:rsidR="0981A8FD" w:rsidP="0981A8FD" w:rsidRDefault="0981A8FD" w14:noSpellErr="1" w14:paraId="16B48826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6785DEC5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3575CBA4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  <w:tcMar/>
          </w:tcPr>
          <w:p w:rsidR="0981A8FD" w:rsidP="0981A8FD" w:rsidRDefault="0981A8FD" w14:noSpellErr="1" w14:paraId="269FF07E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Evidence</w:t>
            </w:r>
          </w:p>
        </w:tc>
      </w:tr>
      <w:tr w:rsidR="0981A8FD" w:rsidTr="0981A8FD" w14:paraId="3A789E27">
        <w:tc>
          <w:tcPr>
            <w:tcW w:w="1413" w:type="dxa"/>
            <w:tcMar/>
          </w:tcPr>
          <w:p w:rsidR="0981A8FD" w:rsidP="0981A8FD" w:rsidRDefault="0981A8FD" w14:noSpellErr="1" w14:paraId="7B7CE3BF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7E696A4B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2528D881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  <w:tcMar/>
          </w:tcPr>
          <w:p w:rsidR="0981A8FD" w:rsidP="0981A8FD" w:rsidRDefault="0981A8FD" w14:paraId="09153308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link to the completed deliverable on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Sharepoint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, GitHub,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LucidCharts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, Google Drive, etc.</w:t>
            </w:r>
          </w:p>
          <w:p w:rsidR="0981A8FD" w:rsidP="0981A8FD" w:rsidRDefault="0981A8FD" w14:noSpellErr="1" w14:paraId="6571D636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  <w:p w:rsidR="0981A8FD" w:rsidP="0981A8FD" w:rsidRDefault="0981A8FD" w14:noSpellErr="1" w14:paraId="195C967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</w:t>
            </w:r>
            <w:hyperlink r:id="R0db022bbce7d4cd3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database</w:t>
            </w:r>
          </w:p>
          <w:p w:rsidR="0981A8FD" w:rsidP="0981A8FD" w:rsidRDefault="0981A8FD" w14:noSpellErr="1" w14:paraId="794AA9F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Completed </w:t>
            </w:r>
            <w:hyperlink r:id="R00f8c9fac51d4962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and </w:t>
            </w:r>
            <w:hyperlink r:id="R5bef07b73393494d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DB</w:t>
            </w:r>
          </w:p>
          <w:p w:rsidR="0981A8FD" w:rsidP="0981A8FD" w:rsidRDefault="0981A8FD" w14:noSpellErr="1" w14:paraId="1A2F52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Completed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</w:t>
            </w:r>
            <w:hyperlink r:id="Rb518bef3bbdd411b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981A8FD" w:rsidP="0981A8FD" w:rsidRDefault="0981A8FD" w14:noSpellErr="1" w14:paraId="7C49F6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63ec966f919941ff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981A8FD" w:rsidP="0981A8FD" w:rsidRDefault="0981A8FD" w14:noSpellErr="1" w14:paraId="7793E12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27bd50b83d0d4a38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981A8FD" w:rsidP="0981A8FD" w:rsidRDefault="0981A8FD" w14:noSpellErr="1" w14:paraId="3A00DA0A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5C9E59FC">
        <w:tc>
          <w:tcPr>
            <w:tcW w:w="1413" w:type="dxa"/>
            <w:tcMar/>
          </w:tcPr>
          <w:p w:rsidR="0981A8FD" w:rsidP="0981A8FD" w:rsidRDefault="0981A8FD" w14:noSpellErr="1" w14:paraId="5E869BBE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795FCECB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07CF0338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2E1D214B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18C81B71">
        <w:tc>
          <w:tcPr>
            <w:tcW w:w="1413" w:type="dxa"/>
            <w:tcMar/>
          </w:tcPr>
          <w:p w:rsidR="0981A8FD" w:rsidP="0981A8FD" w:rsidRDefault="0981A8FD" w14:noSpellErr="1" w14:paraId="75C5349C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0F794272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7BCB92F8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47ED4DD5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</w:tbl>
    <w:p w:rsidR="0981A8FD" w:rsidP="0981A8FD" w:rsidRDefault="0981A8FD" w14:noSpellErr="1" w14:paraId="52A96E0F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18146DBA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415427D0">
      <w:pPr>
        <w:pStyle w:val="Title"/>
        <w:rPr>
          <w:rFonts w:ascii="Arial" w:hAnsi="Arial" w:cs="Arial"/>
          <w:b w:val="1"/>
          <w:bCs w:val="1"/>
          <w:sz w:val="32"/>
          <w:szCs w:val="32"/>
          <w:lang w:val="en-AU"/>
        </w:rPr>
      </w:pPr>
      <w:r w:rsidRPr="0981A8FD" w:rsidR="0981A8FD">
        <w:rPr>
          <w:rFonts w:ascii="Arial" w:hAnsi="Arial" w:cs="Arial"/>
          <w:b w:val="1"/>
          <w:bCs w:val="1"/>
          <w:sz w:val="32"/>
          <w:szCs w:val="32"/>
          <w:lang w:val="en-AU"/>
        </w:rPr>
        <w:t>Retrospective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 (Remove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if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>this is your first status update)</w:t>
      </w:r>
    </w:p>
    <w:p w:rsidR="0981A8FD" w:rsidP="0981A8FD" w:rsidRDefault="0981A8FD" w14:noSpellErr="1" w14:paraId="050E0843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71FF6ADD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START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3C26562E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4955CFCE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77F352D5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CONTINUE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64EE6FE9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04F2086B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3BA2256C" w14:textId="458E8DF0">
      <w:pPr>
        <w:pStyle w:val="Normal"/>
      </w:pPr>
      <w:r w:rsidRPr="0981A8FD" w:rsidR="0981A8FD">
        <w:rPr>
          <w:rFonts w:ascii="Arial" w:hAnsi="Arial" w:cs="Arial"/>
          <w:b w:val="1"/>
          <w:bCs w:val="1"/>
          <w:lang w:val="en-AU"/>
        </w:rPr>
        <w:t>Things the team will STOP doing:</w:t>
      </w:r>
    </w:p>
    <w:p w:rsidR="0981A8FD" w:rsidP="0981A8FD" w:rsidRDefault="0981A8FD" w14:noSpellErr="1" w14:paraId="20EF3E55" w14:textId="47D852A7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264A9094" w14:textId="14D55628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A6F98A4" w14:textId="75FE3C4F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72CFC3AC" w14:textId="6A456889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35DBD723" w14:textId="3E521C12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33A4672" w14:textId="7BBB01A7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351A7F52" w14:textId="4670B29F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9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p w:rsidR="0981A8FD" w:rsidP="0981A8FD" w:rsidRDefault="0981A8FD" w14:noSpellErr="1" w14:paraId="3E955881">
      <w:pPr>
        <w:rPr>
          <w:rFonts w:ascii="Arial" w:hAnsi="Arial" w:cs="Arial"/>
          <w:lang w:val="en-AU"/>
        </w:rPr>
      </w:pPr>
      <w:r w:rsidRPr="0981A8FD" w:rsidR="0981A8FD">
        <w:rPr>
          <w:rFonts w:ascii="Arial" w:hAnsi="Arial" w:cs="Arial"/>
          <w:lang w:val="en-AU"/>
        </w:rPr>
        <w:t xml:space="preserve">End </w:t>
      </w:r>
      <w:r w:rsidRPr="0981A8FD" w:rsidR="0981A8FD">
        <w:rPr>
          <w:rFonts w:ascii="Arial" w:hAnsi="Arial" w:cs="Arial"/>
          <w:lang w:val="en-AU"/>
        </w:rPr>
        <w:t>Date:</w:t>
      </w:r>
      <w:r w:rsidRPr="0981A8FD" w:rsidR="0981A8FD">
        <w:rPr>
          <w:rFonts w:ascii="Arial" w:hAnsi="Arial" w:cs="Arial"/>
          <w:lang w:val="en-AU"/>
        </w:rPr>
        <w:t xml:space="preserve"> DD/MM/YYY</w:t>
      </w:r>
    </w:p>
    <w:p w:rsidR="0981A8FD" w:rsidP="0981A8FD" w:rsidRDefault="0981A8FD" w14:noSpellErr="1" w14:paraId="2EB13015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2EDB88DE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:rsidTr="0981A8FD" w14:paraId="0C7F632E">
        <w:tc>
          <w:tcPr>
            <w:tcW w:w="1413" w:type="dxa"/>
            <w:tcMar/>
          </w:tcPr>
          <w:p w:rsidR="0981A8FD" w:rsidP="0981A8FD" w:rsidRDefault="0981A8FD" w14:noSpellErr="1" w14:paraId="59AC9631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55D58D82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11867CA7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  <w:tcMar/>
          </w:tcPr>
          <w:p w:rsidR="0981A8FD" w:rsidP="0981A8FD" w:rsidRDefault="0981A8FD" w14:noSpellErr="1" w14:paraId="655F8FED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Evidence</w:t>
            </w:r>
          </w:p>
        </w:tc>
      </w:tr>
      <w:tr w:rsidR="0981A8FD" w:rsidTr="0981A8FD" w14:paraId="49DCBF5C">
        <w:tc>
          <w:tcPr>
            <w:tcW w:w="1413" w:type="dxa"/>
            <w:tcMar/>
          </w:tcPr>
          <w:p w:rsidR="0981A8FD" w:rsidP="0981A8FD" w:rsidRDefault="0981A8FD" w14:noSpellErr="1" w14:paraId="3DA56ED8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07E01C35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2CBC62BD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  <w:tcMar/>
          </w:tcPr>
          <w:p w:rsidR="0981A8FD" w:rsidP="0981A8FD" w:rsidRDefault="0981A8FD" w14:paraId="3D8B59F2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link to the completed deliverable on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Sharepoint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, GitHub,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LucidCharts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, Google Drive, etc.</w:t>
            </w:r>
          </w:p>
          <w:p w:rsidR="0981A8FD" w:rsidP="0981A8FD" w:rsidRDefault="0981A8FD" w14:noSpellErr="1" w14:paraId="582A06C0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  <w:p w:rsidR="0981A8FD" w:rsidP="0981A8FD" w:rsidRDefault="0981A8FD" w14:noSpellErr="1" w14:paraId="64859B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</w:t>
            </w:r>
            <w:hyperlink r:id="R5b57b8f3b41244c2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database</w:t>
            </w:r>
          </w:p>
          <w:p w:rsidR="0981A8FD" w:rsidP="0981A8FD" w:rsidRDefault="0981A8FD" w14:noSpellErr="1" w14:paraId="325BE2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Completed </w:t>
            </w:r>
            <w:hyperlink r:id="Rb383cc9e76e04284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and </w:t>
            </w:r>
            <w:hyperlink r:id="Rfab52300b52f4b71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DB</w:t>
            </w:r>
          </w:p>
          <w:p w:rsidR="0981A8FD" w:rsidP="0981A8FD" w:rsidRDefault="0981A8FD" w14:noSpellErr="1" w14:paraId="3DDC81D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Completed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</w:t>
            </w:r>
            <w:hyperlink r:id="R79443674c70a495f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981A8FD" w:rsidP="0981A8FD" w:rsidRDefault="0981A8FD" w14:noSpellErr="1" w14:paraId="69D683D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248bc76f5c584486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981A8FD" w:rsidP="0981A8FD" w:rsidRDefault="0981A8FD" w14:noSpellErr="1" w14:paraId="310BE6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691a3335829c4534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981A8FD" w:rsidP="0981A8FD" w:rsidRDefault="0981A8FD" w14:noSpellErr="1" w14:paraId="1204FD0E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70A19322">
        <w:tc>
          <w:tcPr>
            <w:tcW w:w="1413" w:type="dxa"/>
            <w:tcMar/>
          </w:tcPr>
          <w:p w:rsidR="0981A8FD" w:rsidP="0981A8FD" w:rsidRDefault="0981A8FD" w14:noSpellErr="1" w14:paraId="73F16EFC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7DB78C30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425D6F61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694696F8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095EAB4A">
        <w:tc>
          <w:tcPr>
            <w:tcW w:w="1413" w:type="dxa"/>
            <w:tcMar/>
          </w:tcPr>
          <w:p w:rsidR="0981A8FD" w:rsidP="0981A8FD" w:rsidRDefault="0981A8FD" w14:noSpellErr="1" w14:paraId="69A3C242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467C89E8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1FD81AA6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50C9CC1E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</w:tbl>
    <w:p w:rsidR="0981A8FD" w:rsidP="0981A8FD" w:rsidRDefault="0981A8FD" w14:noSpellErr="1" w14:paraId="449DA306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426D58D2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4A0D75CE">
      <w:pPr>
        <w:pStyle w:val="Title"/>
        <w:rPr>
          <w:rFonts w:ascii="Arial" w:hAnsi="Arial" w:cs="Arial"/>
          <w:b w:val="1"/>
          <w:bCs w:val="1"/>
          <w:sz w:val="32"/>
          <w:szCs w:val="32"/>
          <w:lang w:val="en-AU"/>
        </w:rPr>
      </w:pPr>
      <w:r w:rsidRPr="0981A8FD" w:rsidR="0981A8FD">
        <w:rPr>
          <w:rFonts w:ascii="Arial" w:hAnsi="Arial" w:cs="Arial"/>
          <w:b w:val="1"/>
          <w:bCs w:val="1"/>
          <w:sz w:val="32"/>
          <w:szCs w:val="32"/>
          <w:lang w:val="en-AU"/>
        </w:rPr>
        <w:t>Retrospective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 (Remove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if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>this is your first status update)</w:t>
      </w:r>
    </w:p>
    <w:p w:rsidR="0981A8FD" w:rsidP="0981A8FD" w:rsidRDefault="0981A8FD" w14:noSpellErr="1" w14:paraId="0BD80BC2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45D7699A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START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333D50F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5472EA26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1C88CF7C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CONTINUE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03BF679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1A09F352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E1576C0" w14:textId="0A4F52C8">
      <w:pPr>
        <w:pStyle w:val="Normal"/>
      </w:pPr>
      <w:r w:rsidRPr="0981A8FD" w:rsidR="0981A8FD">
        <w:rPr>
          <w:rFonts w:ascii="Arial" w:hAnsi="Arial" w:cs="Arial"/>
          <w:b w:val="1"/>
          <w:bCs w:val="1"/>
          <w:lang w:val="en-AU"/>
        </w:rPr>
        <w:t>Things the team will STOP doing:</w:t>
      </w:r>
    </w:p>
    <w:p w:rsidR="0981A8FD" w:rsidP="0981A8FD" w:rsidRDefault="0981A8FD" w14:noSpellErr="1" w14:paraId="3CB2A3F0" w14:textId="2120D166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5F8D9A52" w14:textId="6EE7130D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F3C9754" w14:textId="028DB2B2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6DC1E91E" w14:textId="0BF05AF8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3A43BC8F" w14:textId="061DDE65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289287E9" w14:textId="321B8E26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37B7C24" w14:textId="707FFD89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297A9184" w14:textId="38B537AB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10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p w:rsidR="0981A8FD" w:rsidP="0981A8FD" w:rsidRDefault="0981A8FD" w14:noSpellErr="1" w14:paraId="7CA9AB72">
      <w:pPr>
        <w:rPr>
          <w:rFonts w:ascii="Arial" w:hAnsi="Arial" w:cs="Arial"/>
          <w:lang w:val="en-AU"/>
        </w:rPr>
      </w:pPr>
      <w:r w:rsidRPr="0981A8FD" w:rsidR="0981A8FD">
        <w:rPr>
          <w:rFonts w:ascii="Arial" w:hAnsi="Arial" w:cs="Arial"/>
          <w:lang w:val="en-AU"/>
        </w:rPr>
        <w:t xml:space="preserve">End </w:t>
      </w:r>
      <w:r w:rsidRPr="0981A8FD" w:rsidR="0981A8FD">
        <w:rPr>
          <w:rFonts w:ascii="Arial" w:hAnsi="Arial" w:cs="Arial"/>
          <w:lang w:val="en-AU"/>
        </w:rPr>
        <w:t>Date:</w:t>
      </w:r>
      <w:r w:rsidRPr="0981A8FD" w:rsidR="0981A8FD">
        <w:rPr>
          <w:rFonts w:ascii="Arial" w:hAnsi="Arial" w:cs="Arial"/>
          <w:lang w:val="en-AU"/>
        </w:rPr>
        <w:t xml:space="preserve"> DD/MM/YYY</w:t>
      </w:r>
    </w:p>
    <w:p w:rsidR="0981A8FD" w:rsidP="0981A8FD" w:rsidRDefault="0981A8FD" w14:noSpellErr="1" w14:paraId="7B27ECA8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A51F2B7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:rsidTr="0981A8FD" w14:paraId="135FF06C">
        <w:tc>
          <w:tcPr>
            <w:tcW w:w="1413" w:type="dxa"/>
            <w:tcMar/>
          </w:tcPr>
          <w:p w:rsidR="0981A8FD" w:rsidP="0981A8FD" w:rsidRDefault="0981A8FD" w14:noSpellErr="1" w14:paraId="7157AEC2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1AEBC330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14F8EE3C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  <w:tcMar/>
          </w:tcPr>
          <w:p w:rsidR="0981A8FD" w:rsidP="0981A8FD" w:rsidRDefault="0981A8FD" w14:noSpellErr="1" w14:paraId="76F8507E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Evidence</w:t>
            </w:r>
          </w:p>
        </w:tc>
      </w:tr>
      <w:tr w:rsidR="0981A8FD" w:rsidTr="0981A8FD" w14:paraId="2D54361A">
        <w:tc>
          <w:tcPr>
            <w:tcW w:w="1413" w:type="dxa"/>
            <w:tcMar/>
          </w:tcPr>
          <w:p w:rsidR="0981A8FD" w:rsidP="0981A8FD" w:rsidRDefault="0981A8FD" w14:noSpellErr="1" w14:paraId="6FF4317D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44B7F541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4520E182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  <w:tcMar/>
          </w:tcPr>
          <w:p w:rsidR="0981A8FD" w:rsidP="0981A8FD" w:rsidRDefault="0981A8FD" w14:paraId="0FA6B5C7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link to the completed deliverable on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Sharepoint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, GitHub,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LucidCharts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, Google Drive, etc.</w:t>
            </w:r>
          </w:p>
          <w:p w:rsidR="0981A8FD" w:rsidP="0981A8FD" w:rsidRDefault="0981A8FD" w14:noSpellErr="1" w14:paraId="11A515BF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  <w:p w:rsidR="0981A8FD" w:rsidP="0981A8FD" w:rsidRDefault="0981A8FD" w14:noSpellErr="1" w14:paraId="7F9D1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</w:t>
            </w:r>
            <w:hyperlink r:id="R77c08610a33743c5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database</w:t>
            </w:r>
          </w:p>
          <w:p w:rsidR="0981A8FD" w:rsidP="0981A8FD" w:rsidRDefault="0981A8FD" w14:noSpellErr="1" w14:paraId="0862C2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Completed </w:t>
            </w:r>
            <w:hyperlink r:id="R34a81d5e918a4d76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and </w:t>
            </w:r>
            <w:hyperlink r:id="R0f20e9b9609c4c4c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DB</w:t>
            </w:r>
          </w:p>
          <w:p w:rsidR="0981A8FD" w:rsidP="0981A8FD" w:rsidRDefault="0981A8FD" w14:noSpellErr="1" w14:paraId="466FDD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Completed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</w:t>
            </w:r>
            <w:hyperlink r:id="R748916ec794e4895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981A8FD" w:rsidP="0981A8FD" w:rsidRDefault="0981A8FD" w14:noSpellErr="1" w14:paraId="4B959D4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68176d82c0074e49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981A8FD" w:rsidP="0981A8FD" w:rsidRDefault="0981A8FD" w14:noSpellErr="1" w14:paraId="0E4E2F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acaa3e2e210e40b4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981A8FD" w:rsidP="0981A8FD" w:rsidRDefault="0981A8FD" w14:noSpellErr="1" w14:paraId="254F702C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3422C750">
        <w:tc>
          <w:tcPr>
            <w:tcW w:w="1413" w:type="dxa"/>
            <w:tcMar/>
          </w:tcPr>
          <w:p w:rsidR="0981A8FD" w:rsidP="0981A8FD" w:rsidRDefault="0981A8FD" w14:noSpellErr="1" w14:paraId="0EC450B9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48EB184D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443EFDC4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5120409C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7CC633EE">
        <w:tc>
          <w:tcPr>
            <w:tcW w:w="1413" w:type="dxa"/>
            <w:tcMar/>
          </w:tcPr>
          <w:p w:rsidR="0981A8FD" w:rsidP="0981A8FD" w:rsidRDefault="0981A8FD" w14:noSpellErr="1" w14:paraId="244B37DA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5162F60A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0851721F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5189746A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</w:tbl>
    <w:p w:rsidR="0981A8FD" w:rsidP="0981A8FD" w:rsidRDefault="0981A8FD" w14:noSpellErr="1" w14:paraId="5F1177BE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394CCA76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39E415C">
      <w:pPr>
        <w:pStyle w:val="Title"/>
        <w:rPr>
          <w:rFonts w:ascii="Arial" w:hAnsi="Arial" w:cs="Arial"/>
          <w:b w:val="1"/>
          <w:bCs w:val="1"/>
          <w:sz w:val="32"/>
          <w:szCs w:val="32"/>
          <w:lang w:val="en-AU"/>
        </w:rPr>
      </w:pPr>
      <w:r w:rsidRPr="0981A8FD" w:rsidR="0981A8FD">
        <w:rPr>
          <w:rFonts w:ascii="Arial" w:hAnsi="Arial" w:cs="Arial"/>
          <w:b w:val="1"/>
          <w:bCs w:val="1"/>
          <w:sz w:val="32"/>
          <w:szCs w:val="32"/>
          <w:lang w:val="en-AU"/>
        </w:rPr>
        <w:t>Retrospective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 (Remove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if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>this is your first status update)</w:t>
      </w:r>
    </w:p>
    <w:p w:rsidR="0981A8FD" w:rsidP="0981A8FD" w:rsidRDefault="0981A8FD" w14:noSpellErr="1" w14:paraId="369BD706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3FDED465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START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47375B5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4CA598FE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10230EDE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CONTINUE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774E86C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5468C58B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5FF2CBD2" w14:textId="7709E3F3">
      <w:pPr>
        <w:pStyle w:val="Normal"/>
      </w:pPr>
      <w:r w:rsidRPr="0981A8FD" w:rsidR="0981A8FD">
        <w:rPr>
          <w:rFonts w:ascii="Arial" w:hAnsi="Arial" w:cs="Arial"/>
          <w:b w:val="1"/>
          <w:bCs w:val="1"/>
          <w:lang w:val="en-AU"/>
        </w:rPr>
        <w:t>Things the team will STOP doing:</w:t>
      </w:r>
    </w:p>
    <w:p w:rsidR="0981A8FD" w:rsidP="0981A8FD" w:rsidRDefault="0981A8FD" w14:noSpellErr="1" w14:paraId="0455B776" w14:textId="02A10193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5EE3C384" w14:textId="6491791B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69C7641C" w14:textId="5D817489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0064F3E" w14:textId="28D20029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637B7CBD" w14:textId="574526DE">
      <w:pPr>
        <w:pStyle w:val="Normal"/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511A4B0" w14:textId="2FD707D8">
      <w:pPr>
        <w:pStyle w:val="Heading1"/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</w:pP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Status Update: Week</w:t>
      </w:r>
      <w:proofErr w:type="gramStart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#[</w:t>
      </w:r>
      <w:proofErr w:type="gramEnd"/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11</w:t>
      </w:r>
      <w:r w:rsidRPr="0981A8FD" w:rsidR="0981A8FD">
        <w:rPr>
          <w:rFonts w:ascii="Arial" w:hAnsi="Arial" w:cs="Arial"/>
          <w:b w:val="1"/>
          <w:bCs w:val="1"/>
          <w:color w:val="000000" w:themeColor="text1" w:themeTint="FF" w:themeShade="FF"/>
          <w:lang w:val="en-AU"/>
        </w:rPr>
        <w:t>]</w:t>
      </w:r>
    </w:p>
    <w:p w:rsidR="0981A8FD" w:rsidP="0981A8FD" w:rsidRDefault="0981A8FD" w14:noSpellErr="1" w14:paraId="2625F788">
      <w:pPr>
        <w:rPr>
          <w:rFonts w:ascii="Arial" w:hAnsi="Arial" w:cs="Arial"/>
          <w:lang w:val="en-AU"/>
        </w:rPr>
      </w:pPr>
      <w:r w:rsidRPr="0981A8FD" w:rsidR="0981A8FD">
        <w:rPr>
          <w:rFonts w:ascii="Arial" w:hAnsi="Arial" w:cs="Arial"/>
          <w:lang w:val="en-AU"/>
        </w:rPr>
        <w:t xml:space="preserve">End </w:t>
      </w:r>
      <w:r w:rsidRPr="0981A8FD" w:rsidR="0981A8FD">
        <w:rPr>
          <w:rFonts w:ascii="Arial" w:hAnsi="Arial" w:cs="Arial"/>
          <w:lang w:val="en-AU"/>
        </w:rPr>
        <w:t>Date:</w:t>
      </w:r>
      <w:r w:rsidRPr="0981A8FD" w:rsidR="0981A8FD">
        <w:rPr>
          <w:rFonts w:ascii="Arial" w:hAnsi="Arial" w:cs="Arial"/>
          <w:lang w:val="en-AU"/>
        </w:rPr>
        <w:t xml:space="preserve"> DD/MM/YYY</w:t>
      </w:r>
    </w:p>
    <w:p w:rsidR="0981A8FD" w:rsidP="0981A8FD" w:rsidRDefault="0981A8FD" w14:noSpellErr="1" w14:paraId="77CA69C1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79AE219C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:rsidTr="0981A8FD" w14:paraId="28B07930">
        <w:tc>
          <w:tcPr>
            <w:tcW w:w="1413" w:type="dxa"/>
            <w:tcMar/>
          </w:tcPr>
          <w:p w:rsidR="0981A8FD" w:rsidP="0981A8FD" w:rsidRDefault="0981A8FD" w14:noSpellErr="1" w14:paraId="450BCDE7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34E7C1B9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356F64F5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  <w:tcMar/>
          </w:tcPr>
          <w:p w:rsidR="0981A8FD" w:rsidP="0981A8FD" w:rsidRDefault="0981A8FD" w14:noSpellErr="1" w14:paraId="10F5F663">
            <w:pPr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b w:val="1"/>
                <w:bCs w:val="1"/>
                <w:sz w:val="20"/>
                <w:szCs w:val="20"/>
                <w:lang w:val="en-AU"/>
              </w:rPr>
              <w:t>Evidence</w:t>
            </w:r>
          </w:p>
        </w:tc>
      </w:tr>
      <w:tr w:rsidR="0981A8FD" w:rsidTr="0981A8FD" w14:paraId="466D4DFB">
        <w:tc>
          <w:tcPr>
            <w:tcW w:w="1413" w:type="dxa"/>
            <w:tcMar/>
          </w:tcPr>
          <w:p w:rsidR="0981A8FD" w:rsidP="0981A8FD" w:rsidRDefault="0981A8FD" w14:noSpellErr="1" w14:paraId="0009959F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  <w:tcMar/>
          </w:tcPr>
          <w:p w:rsidR="0981A8FD" w:rsidP="0981A8FD" w:rsidRDefault="0981A8FD" w14:noSpellErr="1" w14:paraId="46653E75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  <w:tcMar/>
          </w:tcPr>
          <w:p w:rsidR="0981A8FD" w:rsidP="0981A8FD" w:rsidRDefault="0981A8FD" w14:noSpellErr="1" w14:paraId="7CF4E1DB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  <w:tcMar/>
          </w:tcPr>
          <w:p w:rsidR="0981A8FD" w:rsidP="0981A8FD" w:rsidRDefault="0981A8FD" w14:paraId="30F5679B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link to the completed deliverable on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Sharepoint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, GitHub, 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LucidCharts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, Google Drive, etc.</w:t>
            </w:r>
          </w:p>
          <w:p w:rsidR="0981A8FD" w:rsidP="0981A8FD" w:rsidRDefault="0981A8FD" w14:noSpellErr="1" w14:paraId="63FBAB0E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  <w:p w:rsidR="0981A8FD" w:rsidP="0981A8FD" w:rsidRDefault="0981A8FD" w14:noSpellErr="1" w14:paraId="1B58EB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</w:t>
            </w:r>
            <w:hyperlink r:id="Rdf3e68e2c48a452c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database</w:t>
            </w:r>
          </w:p>
          <w:p w:rsidR="0981A8FD" w:rsidP="0981A8FD" w:rsidRDefault="0981A8FD" w14:noSpellErr="1" w14:paraId="25F8BE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Completed </w:t>
            </w:r>
            <w:hyperlink r:id="R7cba148de3e84f60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and </w:t>
            </w:r>
            <w:hyperlink r:id="R110be242c1914278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for DB</w:t>
            </w:r>
          </w:p>
          <w:p w:rsidR="0981A8FD" w:rsidP="0981A8FD" w:rsidRDefault="0981A8FD" w14:noSpellErr="1" w14:paraId="04F190C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>Completed</w:t>
            </w: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</w:t>
            </w:r>
            <w:hyperlink r:id="R7ed7ae67bfe0400d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:rsidR="0981A8FD" w:rsidP="0981A8FD" w:rsidRDefault="0981A8FD" w14:noSpellErr="1" w14:paraId="3FA7675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efce3c31369842d1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:rsidR="0981A8FD" w:rsidP="0981A8FD" w:rsidRDefault="0981A8FD" w14:noSpellErr="1" w14:paraId="4BEE73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  <w:r w:rsidRPr="0981A8FD" w:rsidR="0981A8FD"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470e8d2514ad4917">
              <w:r w:rsidRPr="0981A8FD" w:rsid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:rsidR="0981A8FD" w:rsidP="0981A8FD" w:rsidRDefault="0981A8FD" w14:noSpellErr="1" w14:paraId="2AA17F03">
            <w:pPr>
              <w:ind w:left="360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18133ADF">
        <w:tc>
          <w:tcPr>
            <w:tcW w:w="1413" w:type="dxa"/>
            <w:tcMar/>
          </w:tcPr>
          <w:p w:rsidR="0981A8FD" w:rsidP="0981A8FD" w:rsidRDefault="0981A8FD" w14:noSpellErr="1" w14:paraId="12AB29E0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4E61C807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4D5BB9D4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1131D8DF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  <w:tr w:rsidR="0981A8FD" w:rsidTr="0981A8FD" w14:paraId="16A45038">
        <w:tc>
          <w:tcPr>
            <w:tcW w:w="1413" w:type="dxa"/>
            <w:tcMar/>
          </w:tcPr>
          <w:p w:rsidR="0981A8FD" w:rsidP="0981A8FD" w:rsidRDefault="0981A8FD" w14:noSpellErr="1" w14:paraId="1FC508B5">
            <w:pPr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  <w:tcMar/>
          </w:tcPr>
          <w:p w:rsidR="0981A8FD" w:rsidP="0981A8FD" w:rsidRDefault="0981A8FD" w14:noSpellErr="1" w14:paraId="4BC17C07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  <w:tcMar/>
          </w:tcPr>
          <w:p w:rsidR="0981A8FD" w:rsidP="0981A8FD" w:rsidRDefault="0981A8FD" w14:noSpellErr="1" w14:paraId="096B062E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  <w:tcMar/>
          </w:tcPr>
          <w:p w:rsidR="0981A8FD" w:rsidP="0981A8FD" w:rsidRDefault="0981A8FD" w14:noSpellErr="1" w14:paraId="5197181E">
            <w:pPr>
              <w:pStyle w:val="ListParagraph"/>
              <w:rPr>
                <w:rFonts w:ascii="Arial" w:hAnsi="Arial" w:cs="Arial"/>
                <w:color w:val="7F7F7F" w:themeColor="background1" w:themeTint="FF" w:themeShade="7F"/>
                <w:sz w:val="20"/>
                <w:szCs w:val="20"/>
                <w:lang w:val="en-AU"/>
              </w:rPr>
            </w:pPr>
          </w:p>
        </w:tc>
      </w:tr>
    </w:tbl>
    <w:p w:rsidR="0981A8FD" w:rsidP="0981A8FD" w:rsidRDefault="0981A8FD" w14:noSpellErr="1" w14:paraId="6B158BCF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52AFFC07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0A65B9BA">
      <w:pPr>
        <w:pStyle w:val="Title"/>
        <w:rPr>
          <w:rFonts w:ascii="Arial" w:hAnsi="Arial" w:cs="Arial"/>
          <w:b w:val="1"/>
          <w:bCs w:val="1"/>
          <w:sz w:val="32"/>
          <w:szCs w:val="32"/>
          <w:lang w:val="en-AU"/>
        </w:rPr>
      </w:pPr>
      <w:r w:rsidRPr="0981A8FD" w:rsidR="0981A8FD">
        <w:rPr>
          <w:rFonts w:ascii="Arial" w:hAnsi="Arial" w:cs="Arial"/>
          <w:b w:val="1"/>
          <w:bCs w:val="1"/>
          <w:sz w:val="32"/>
          <w:szCs w:val="32"/>
          <w:lang w:val="en-AU"/>
        </w:rPr>
        <w:t>Retrospective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 (Remove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 xml:space="preserve">if </w:t>
      </w:r>
      <w:r w:rsidRPr="0981A8FD" w:rsidR="0981A8FD">
        <w:rPr>
          <w:rFonts w:ascii="Arial" w:hAnsi="Arial" w:cs="Arial"/>
          <w:b w:val="1"/>
          <w:bCs w:val="1"/>
          <w:i w:val="1"/>
          <w:iCs w:val="1"/>
          <w:color w:val="7F7F7F" w:themeColor="background1" w:themeTint="FF" w:themeShade="7F"/>
          <w:sz w:val="32"/>
          <w:szCs w:val="32"/>
          <w:lang w:val="en-AU"/>
        </w:rPr>
        <w:t>this is your first status update)</w:t>
      </w:r>
    </w:p>
    <w:p w:rsidR="0981A8FD" w:rsidP="0981A8FD" w:rsidRDefault="0981A8FD" w14:noSpellErr="1" w14:paraId="2A4B6B2F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4ADE829B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START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5E92811F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6E4C07F8">
      <w:pPr>
        <w:rPr>
          <w:rFonts w:ascii="Arial" w:hAnsi="Arial" w:cs="Arial"/>
          <w:lang w:val="en-AU"/>
        </w:rPr>
      </w:pPr>
    </w:p>
    <w:p w:rsidR="0981A8FD" w:rsidP="0981A8FD" w:rsidRDefault="0981A8FD" w14:noSpellErr="1" w14:paraId="587700AF">
      <w:pPr>
        <w:rPr>
          <w:rFonts w:ascii="Arial" w:hAnsi="Arial" w:cs="Arial"/>
          <w:b w:val="1"/>
          <w:bCs w:val="1"/>
          <w:lang w:val="en-AU"/>
        </w:rPr>
      </w:pPr>
      <w:r w:rsidRPr="0981A8FD" w:rsidR="0981A8FD">
        <w:rPr>
          <w:rFonts w:ascii="Arial" w:hAnsi="Arial" w:cs="Arial"/>
          <w:b w:val="1"/>
          <w:bCs w:val="1"/>
          <w:lang w:val="en-AU"/>
        </w:rPr>
        <w:t>Things you and/or team will CONTINUE doing</w:t>
      </w:r>
      <w:r w:rsidRPr="0981A8FD" w:rsidR="0981A8FD">
        <w:rPr>
          <w:rFonts w:ascii="Arial" w:hAnsi="Arial" w:cs="Arial"/>
          <w:b w:val="1"/>
          <w:bCs w:val="1"/>
          <w:lang w:val="en-AU"/>
        </w:rPr>
        <w:t xml:space="preserve">: </w:t>
      </w:r>
    </w:p>
    <w:p w:rsidR="0981A8FD" w:rsidP="0981A8FD" w:rsidRDefault="0981A8FD" w14:noSpellErr="1" w14:paraId="3B70D0A9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:rsidR="0981A8FD" w:rsidP="0981A8FD" w:rsidRDefault="0981A8FD" w14:noSpellErr="1" w14:paraId="70DE2617">
      <w:pPr>
        <w:rPr>
          <w:rFonts w:ascii="Arial" w:hAnsi="Arial" w:cs="Arial"/>
          <w:b w:val="1"/>
          <w:bCs w:val="1"/>
          <w:lang w:val="en-AU"/>
        </w:rPr>
      </w:pPr>
    </w:p>
    <w:p w:rsidR="0981A8FD" w:rsidP="0981A8FD" w:rsidRDefault="0981A8FD" w14:noSpellErr="1" w14:paraId="2DAFC8F8" w14:textId="4C9AC041">
      <w:pPr>
        <w:pStyle w:val="Normal"/>
      </w:pPr>
      <w:r w:rsidRPr="0981A8FD" w:rsidR="0981A8FD">
        <w:rPr>
          <w:rFonts w:ascii="Arial" w:hAnsi="Arial" w:cs="Arial"/>
          <w:b w:val="1"/>
          <w:bCs w:val="1"/>
          <w:lang w:val="en-AU"/>
        </w:rPr>
        <w:t>Things the team will STOP doing:</w:t>
      </w:r>
    </w:p>
    <w:sectPr w:rsidRPr="006866A1" w:rsidR="006866A1" w:rsidSect="00431244">
      <w:headerReference w:type="default" r:id="rId34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B2F" w:rsidP="00BF5B08" w:rsidRDefault="00424B2F" w14:paraId="3E5BA571" w14:textId="77777777">
      <w:r>
        <w:separator/>
      </w:r>
    </w:p>
  </w:endnote>
  <w:endnote w:type="continuationSeparator" w:id="0">
    <w:p w:rsidR="00424B2F" w:rsidP="00BF5B08" w:rsidRDefault="00424B2F" w14:paraId="1998DB7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B2F" w:rsidP="00BF5B08" w:rsidRDefault="00424B2F" w14:paraId="03F8BD27" w14:textId="77777777">
      <w:r>
        <w:separator/>
      </w:r>
    </w:p>
  </w:footnote>
  <w:footnote w:type="continuationSeparator" w:id="0">
    <w:p w:rsidR="00424B2F" w:rsidP="00BF5B08" w:rsidRDefault="00424B2F" w14:paraId="736571A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B08" w:rsidRDefault="00BF5B08" w14:paraId="15E35F71" w14:textId="155D1F0E">
    <w:pPr>
      <w:pStyle w:val="Header"/>
      <w:rPr>
        <w:lang w:val="en-AU"/>
      </w:rPr>
    </w:pPr>
    <w:r w:rsidRPr="00BF5B08">
      <w:rPr>
        <w:b/>
        <w:lang w:val="en-AU"/>
      </w:rPr>
      <w:t>Project</w:t>
    </w:r>
    <w:r w:rsidR="006866A1">
      <w:rPr>
        <w:b/>
        <w:lang w:val="en-AU"/>
      </w:rPr>
      <w:t>/Squad</w:t>
    </w:r>
    <w:r w:rsidRPr="00BF5B08">
      <w:rPr>
        <w:b/>
        <w:lang w:val="en-AU"/>
      </w:rPr>
      <w:t xml:space="preserve"> </w:t>
    </w:r>
    <w:r w:rsidR="006866A1">
      <w:rPr>
        <w:b/>
        <w:lang w:val="en-AU"/>
      </w:rPr>
      <w:t xml:space="preserve">Id and </w:t>
    </w:r>
    <w:r w:rsidRPr="00BF5B08">
      <w:rPr>
        <w:b/>
        <w:lang w:val="en-AU"/>
      </w:rPr>
      <w:t>Name:</w:t>
    </w:r>
    <w:r>
      <w:rPr>
        <w:lang w:val="en-AU"/>
      </w:rPr>
      <w:t xml:space="preserve"> </w:t>
    </w:r>
    <w:r w:rsidRPr="00BF5B08">
      <w:rPr>
        <w:color w:val="FF0000"/>
        <w:lang w:val="en-AU"/>
      </w:rPr>
      <w:t xml:space="preserve">Please update </w:t>
    </w:r>
    <w:r w:rsidR="006866A1">
      <w:rPr>
        <w:color w:val="FF0000"/>
        <w:lang w:val="en-AU"/>
      </w:rPr>
      <w:t xml:space="preserve">your </w:t>
    </w:r>
    <w:r w:rsidRPr="00BF5B08">
      <w:rPr>
        <w:color w:val="FF0000"/>
        <w:lang w:val="en-AU"/>
      </w:rPr>
      <w:t xml:space="preserve">project </w:t>
    </w:r>
    <w:r w:rsidR="006866A1">
      <w:rPr>
        <w:color w:val="FF0000"/>
        <w:lang w:val="en-AU"/>
      </w:rPr>
      <w:t xml:space="preserve">id and </w:t>
    </w:r>
    <w:r w:rsidRPr="00BF5B08">
      <w:rPr>
        <w:color w:val="FF0000"/>
        <w:lang w:val="en-AU"/>
      </w:rPr>
      <w:t>name here</w:t>
    </w:r>
  </w:p>
  <w:p w:rsidR="00BF5B08" w:rsidRDefault="00BF5B08" w14:paraId="07E16B65" w14:textId="56910E6D">
    <w:pPr>
      <w:pStyle w:val="Header"/>
      <w:rPr>
        <w:lang w:val="en-AU"/>
      </w:rPr>
    </w:pPr>
    <w:r w:rsidRPr="00BF5B08">
      <w:rPr>
        <w:b/>
        <w:lang w:val="en-AU"/>
      </w:rPr>
      <w:t>Student ID:</w:t>
    </w:r>
    <w:r>
      <w:rPr>
        <w:lang w:val="en-AU"/>
      </w:rPr>
      <w:t xml:space="preserve"> </w:t>
    </w:r>
    <w:r w:rsidRPr="00BF5B08">
      <w:rPr>
        <w:color w:val="FF0000"/>
        <w:lang w:val="en-AU"/>
      </w:rPr>
      <w:t>Please update your student id here</w:t>
    </w:r>
  </w:p>
  <w:p w:rsidRPr="00BF5B08" w:rsidR="00BF5B08" w:rsidRDefault="00BF5B08" w14:paraId="245B91D3" w14:textId="2BFD72AA">
    <w:pPr>
      <w:pStyle w:val="Header"/>
      <w:rPr>
        <w:color w:val="FF0000"/>
        <w:lang w:val="en-AU"/>
      </w:rPr>
    </w:pPr>
    <w:r w:rsidRPr="00BF5B08">
      <w:rPr>
        <w:b/>
        <w:lang w:val="en-AU"/>
      </w:rPr>
      <w:t xml:space="preserve">Student Name: </w:t>
    </w:r>
    <w:r w:rsidRPr="00BF5B08">
      <w:rPr>
        <w:color w:val="FF0000"/>
        <w:lang w:val="en-AU"/>
      </w:rPr>
      <w:t>Please update your student name here</w:t>
    </w:r>
  </w:p>
  <w:p w:rsidRPr="00BF5B08" w:rsidR="00BF5B08" w:rsidRDefault="00BF5B08" w14:paraId="3524B235" w14:textId="10735820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C46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C0A64"/>
    <w:multiLevelType w:val="hybridMultilevel"/>
    <w:tmpl w:val="33EE9E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C11EBD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D19ED"/>
    <w:multiLevelType w:val="hybridMultilevel"/>
    <w:tmpl w:val="52C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2464E"/>
    <w:multiLevelType w:val="hybridMultilevel"/>
    <w:tmpl w:val="B8A65D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9D30A8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56265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E9"/>
    <w:rsid w:val="00050BC7"/>
    <w:rsid w:val="000C51C2"/>
    <w:rsid w:val="002563B1"/>
    <w:rsid w:val="002B117B"/>
    <w:rsid w:val="003873E7"/>
    <w:rsid w:val="0039121A"/>
    <w:rsid w:val="003A7A7A"/>
    <w:rsid w:val="00424B2F"/>
    <w:rsid w:val="006866A1"/>
    <w:rsid w:val="00727F3E"/>
    <w:rsid w:val="00872919"/>
    <w:rsid w:val="00A3478C"/>
    <w:rsid w:val="00BD2F73"/>
    <w:rsid w:val="00BD5FE9"/>
    <w:rsid w:val="00BF5B08"/>
    <w:rsid w:val="00D66F96"/>
    <w:rsid w:val="00D94176"/>
    <w:rsid w:val="0981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0473"/>
  <w14:defaultImageDpi w14:val="32767"/>
  <w15:chartTrackingRefBased/>
  <w15:docId w15:val="{52FCD2D2-0E40-46BF-9276-B837B3F8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72919"/>
  </w:style>
  <w:style w:type="paragraph" w:styleId="Heading1">
    <w:name w:val="heading 1"/>
    <w:basedOn w:val="Normal"/>
    <w:next w:val="Normal"/>
    <w:link w:val="Heading1Char"/>
    <w:uiPriority w:val="9"/>
    <w:qFormat/>
    <w:rsid w:val="0087291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291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91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29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2919"/>
    <w:pPr>
      <w:ind w:left="720"/>
      <w:contextualSpacing/>
    </w:pPr>
  </w:style>
  <w:style w:type="table" w:styleId="TableGrid">
    <w:name w:val="Table Grid"/>
    <w:basedOn w:val="TableNormal"/>
    <w:uiPriority w:val="39"/>
    <w:rsid w:val="008729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7291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rsid w:val="00BD2F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5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F5B08"/>
  </w:style>
  <w:style w:type="paragraph" w:styleId="Footer">
    <w:name w:val="footer"/>
    <w:basedOn w:val="Normal"/>
    <w:link w:val="FooterChar"/>
    <w:uiPriority w:val="99"/>
    <w:unhideWhenUsed/>
    <w:rsid w:val="00BF5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F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lhoon/SIT782-Project-Delivery/commit/6c41cd29ff0d0009907fdc22e9f0fff592c24330" TargetMode="External" Id="rId13" /><Relationship Type="http://schemas.openxmlformats.org/officeDocument/2006/relationships/hyperlink" Target="https://deakin365.sharepoint.com/:f:/s/SIT782-Project-Delivery/Er_q6e6Iw0pIokUor-k26lQBcAkdM-BWb6PdWwlOxWLxbQ?e=NmuOYy" TargetMode="External" Id="rId18" /><Relationship Type="http://schemas.openxmlformats.org/officeDocument/2006/relationships/hyperlink" Target="https://github.com/lhoon/SIT782-Project-Delivery/commit/6c41cd29ff0d0009907fdc22e9f0fff592c24330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github.com/lhoon/SIT782-Project-Delivery/commit/6c41cd29ff0d0009907fdc22e9f0fff592c24330" TargetMode="External" Id="rId21" /><Relationship Type="http://schemas.openxmlformats.org/officeDocument/2006/relationships/header" Target="header1.xml" Id="rId34" /><Relationship Type="http://schemas.openxmlformats.org/officeDocument/2006/relationships/webSettings" Target="webSettings.xml" Id="rId7" /><Relationship Type="http://schemas.openxmlformats.org/officeDocument/2006/relationships/hyperlink" Target="https://deakin365.sharepoint.com/:f:/s/SIT782-Project-Delivery/Er_q6e6Iw0pIokUor-k26lQBcAkdM-BWb6PdWwlOxWLxbQ?e=NmuOYy" TargetMode="External" Id="rId12" /><Relationship Type="http://schemas.openxmlformats.org/officeDocument/2006/relationships/hyperlink" Target="https://deakin365.sharepoint.com/:f:/s/SIT782-Project-Delivery/Er_q6e6Iw0pIokUor-k26lQBcAkdM-BWb6PdWwlOxWLxbQ?e=NmuOYy" TargetMode="External" Id="rId17" /><Relationship Type="http://schemas.openxmlformats.org/officeDocument/2006/relationships/hyperlink" Target="https://github.com/lhoon/SIT782-Project-Delivery/commit/6c41cd29ff0d0009907fdc22e9f0fff592c24330" TargetMode="External" Id="rId25" /><Relationship Type="http://schemas.openxmlformats.org/officeDocument/2006/relationships/hyperlink" Target="https://github.com/lhoon/SIT782-Project-Delivery/commit/6c41cd29ff0d0009907fdc22e9f0fff592c24330" TargetMode="External" Id="rId33" /><Relationship Type="http://schemas.openxmlformats.org/officeDocument/2006/relationships/customXml" Target="../customXml/item2.xml" Id="rId2" /><Relationship Type="http://schemas.openxmlformats.org/officeDocument/2006/relationships/hyperlink" Target="https://www.lucidchart.com/invitations/accept/9eab7fec-142c-41b2-930e-82d81306c48b" TargetMode="External" Id="rId16" /><Relationship Type="http://schemas.openxmlformats.org/officeDocument/2006/relationships/hyperlink" Target="https://github.com/lhoon/SIT782-Project-Delivery/commit/6c41cd29ff0d0009907fdc22e9f0fff592c24330" TargetMode="External" Id="rId20" /><Relationship Type="http://schemas.openxmlformats.org/officeDocument/2006/relationships/hyperlink" Target="https://deakin365.sharepoint.com/:f:/s/SIT782-Project-Delivery/Er_q6e6Iw0pIokUor-k26lQBcAkdM-BWb6PdWwlOxWLxbQ?e=NmuOYy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eakin365.sharepoint.com/:f:/s/SIT782-Project-Delivery/Er_q6e6Iw0pIokUor-k26lQBcAkdM-BWb6PdWwlOxWLxbQ?e=NmuOYy" TargetMode="External" Id="rId11" /><Relationship Type="http://schemas.openxmlformats.org/officeDocument/2006/relationships/hyperlink" Target="https://deakin365.sharepoint.com/:f:/s/SIT782-Project-Delivery/Er_q6e6Iw0pIokUor-k26lQBcAkdM-BWb6PdWwlOxWLxbQ?e=NmuOYy" TargetMode="External" Id="rId24" /><Relationship Type="http://schemas.openxmlformats.org/officeDocument/2006/relationships/hyperlink" Target="https://github.com/lhoon/SIT782-Project-Delivery/commit/6c41cd29ff0d0009907fdc22e9f0fff592c24330" TargetMode="External" Id="rId32" /><Relationship Type="http://schemas.openxmlformats.org/officeDocument/2006/relationships/styles" Target="styles.xml" Id="rId5" /><Relationship Type="http://schemas.openxmlformats.org/officeDocument/2006/relationships/hyperlink" Target="https://github.com/lhoon/SIT782-Project-Delivery/commit/6c41cd29ff0d0009907fdc22e9f0fff592c24330" TargetMode="External" Id="rId15" /><Relationship Type="http://schemas.openxmlformats.org/officeDocument/2006/relationships/hyperlink" Target="https://deakin365.sharepoint.com/:f:/s/SIT782-Project-Delivery/Er_q6e6Iw0pIokUor-k26lQBcAkdM-BWb6PdWwlOxWLxbQ?e=NmuOYy" TargetMode="External" Id="rId23" /><Relationship Type="http://schemas.openxmlformats.org/officeDocument/2006/relationships/hyperlink" Target="https://www.lucidchart.com/invitations/accept/9eab7fec-142c-41b2-930e-82d81306c48b" TargetMode="External" Id="rId28" /><Relationship Type="http://schemas.openxmlformats.org/officeDocument/2006/relationships/theme" Target="theme/theme1.xml" Id="rId36" /><Relationship Type="http://schemas.openxmlformats.org/officeDocument/2006/relationships/hyperlink" Target="https://www.lucidchart.com/invitations/accept/9eab7fec-142c-41b2-930e-82d81306c48b" TargetMode="External" Id="rId10" /><Relationship Type="http://schemas.openxmlformats.org/officeDocument/2006/relationships/hyperlink" Target="https://github.com/lhoon/SIT782-Project-Delivery/commit/6c41cd29ff0d0009907fdc22e9f0fff592c24330" TargetMode="External" Id="rId19" /><Relationship Type="http://schemas.openxmlformats.org/officeDocument/2006/relationships/hyperlink" Target="https://github.com/lhoon/SIT782-Project-Delivery/commit/6c41cd29ff0d0009907fdc22e9f0fff592c24330" TargetMode="Externa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lhoon/SIT782-Project-Delivery/commit/6c41cd29ff0d0009907fdc22e9f0fff592c24330" TargetMode="External" Id="rId14" /><Relationship Type="http://schemas.openxmlformats.org/officeDocument/2006/relationships/hyperlink" Target="https://www.lucidchart.com/invitations/accept/9eab7fec-142c-41b2-930e-82d81306c48b" TargetMode="External" Id="rId22" /><Relationship Type="http://schemas.openxmlformats.org/officeDocument/2006/relationships/hyperlink" Target="https://github.com/lhoon/SIT782-Project-Delivery/commit/6c41cd29ff0d0009907fdc22e9f0fff592c24330" TargetMode="External" Id="rId27" /><Relationship Type="http://schemas.openxmlformats.org/officeDocument/2006/relationships/hyperlink" Target="https://deakin365.sharepoint.com/:f:/s/SIT782-Project-Delivery/Er_q6e6Iw0pIokUor-k26lQBcAkdM-BWb6PdWwlOxWLxbQ?e=NmuOYy" TargetMode="External" Id="rId30" /><Relationship Type="http://schemas.openxmlformats.org/officeDocument/2006/relationships/fontTable" Target="fontTable.xml" Id="rId35" /><Relationship Type="http://schemas.openxmlformats.org/officeDocument/2006/relationships/footnotes" Target="footnotes.xml" Id="rId8" /><Relationship Type="http://schemas.openxmlformats.org/officeDocument/2006/relationships/hyperlink" Target="https://www.lucidchart.com/invitations/accept/9eab7fec-142c-41b2-930e-82d81306c48b" TargetMode="External" Id="R1b8dd71073e54473" /><Relationship Type="http://schemas.openxmlformats.org/officeDocument/2006/relationships/hyperlink" Target="https://deakin365.sharepoint.com/:f:/s/SIT782-Project-Delivery/Er_q6e6Iw0pIokUor-k26lQBcAkdM-BWb6PdWwlOxWLxbQ?e=NmuOYy" TargetMode="External" Id="R2598cd9ad68043f4" /><Relationship Type="http://schemas.openxmlformats.org/officeDocument/2006/relationships/hyperlink" Target="https://deakin365.sharepoint.com/:f:/s/SIT782-Project-Delivery/Er_q6e6Iw0pIokUor-k26lQBcAkdM-BWb6PdWwlOxWLxbQ?e=NmuOYy" TargetMode="External" Id="R46d0f1788c4142e6" /><Relationship Type="http://schemas.openxmlformats.org/officeDocument/2006/relationships/hyperlink" Target="https://github.com/lhoon/SIT782-Project-Delivery/commit/6c41cd29ff0d0009907fdc22e9f0fff592c24330" TargetMode="External" Id="R91808ce83a2a4f1f" /><Relationship Type="http://schemas.openxmlformats.org/officeDocument/2006/relationships/hyperlink" Target="https://github.com/lhoon/SIT782-Project-Delivery/commit/6c41cd29ff0d0009907fdc22e9f0fff592c24330" TargetMode="External" Id="R21eb21e17e6e43d5" /><Relationship Type="http://schemas.openxmlformats.org/officeDocument/2006/relationships/hyperlink" Target="https://github.com/lhoon/SIT782-Project-Delivery/commit/6c41cd29ff0d0009907fdc22e9f0fff592c24330" TargetMode="External" Id="R7032c7af4aa249aa" /><Relationship Type="http://schemas.openxmlformats.org/officeDocument/2006/relationships/hyperlink" Target="https://www.lucidchart.com/invitations/accept/9eab7fec-142c-41b2-930e-82d81306c48b" TargetMode="External" Id="R0db022bbce7d4cd3" /><Relationship Type="http://schemas.openxmlformats.org/officeDocument/2006/relationships/hyperlink" Target="https://deakin365.sharepoint.com/:f:/s/SIT782-Project-Delivery/Er_q6e6Iw0pIokUor-k26lQBcAkdM-BWb6PdWwlOxWLxbQ?e=NmuOYy" TargetMode="External" Id="R00f8c9fac51d4962" /><Relationship Type="http://schemas.openxmlformats.org/officeDocument/2006/relationships/hyperlink" Target="https://deakin365.sharepoint.com/:f:/s/SIT782-Project-Delivery/Er_q6e6Iw0pIokUor-k26lQBcAkdM-BWb6PdWwlOxWLxbQ?e=NmuOYy" TargetMode="External" Id="R5bef07b73393494d" /><Relationship Type="http://schemas.openxmlformats.org/officeDocument/2006/relationships/hyperlink" Target="https://github.com/lhoon/SIT782-Project-Delivery/commit/6c41cd29ff0d0009907fdc22e9f0fff592c24330" TargetMode="External" Id="Rb518bef3bbdd411b" /><Relationship Type="http://schemas.openxmlformats.org/officeDocument/2006/relationships/hyperlink" Target="https://github.com/lhoon/SIT782-Project-Delivery/commit/6c41cd29ff0d0009907fdc22e9f0fff592c24330" TargetMode="External" Id="R63ec966f919941ff" /><Relationship Type="http://schemas.openxmlformats.org/officeDocument/2006/relationships/hyperlink" Target="https://github.com/lhoon/SIT782-Project-Delivery/commit/6c41cd29ff0d0009907fdc22e9f0fff592c24330" TargetMode="External" Id="R27bd50b83d0d4a38" /><Relationship Type="http://schemas.openxmlformats.org/officeDocument/2006/relationships/hyperlink" Target="https://www.lucidchart.com/invitations/accept/9eab7fec-142c-41b2-930e-82d81306c48b" TargetMode="External" Id="R5b57b8f3b41244c2" /><Relationship Type="http://schemas.openxmlformats.org/officeDocument/2006/relationships/hyperlink" Target="https://deakin365.sharepoint.com/:f:/s/SIT782-Project-Delivery/Er_q6e6Iw0pIokUor-k26lQBcAkdM-BWb6PdWwlOxWLxbQ?e=NmuOYy" TargetMode="External" Id="Rb383cc9e76e04284" /><Relationship Type="http://schemas.openxmlformats.org/officeDocument/2006/relationships/hyperlink" Target="https://deakin365.sharepoint.com/:f:/s/SIT782-Project-Delivery/Er_q6e6Iw0pIokUor-k26lQBcAkdM-BWb6PdWwlOxWLxbQ?e=NmuOYy" TargetMode="External" Id="Rfab52300b52f4b71" /><Relationship Type="http://schemas.openxmlformats.org/officeDocument/2006/relationships/hyperlink" Target="https://github.com/lhoon/SIT782-Project-Delivery/commit/6c41cd29ff0d0009907fdc22e9f0fff592c24330" TargetMode="External" Id="R79443674c70a495f" /><Relationship Type="http://schemas.openxmlformats.org/officeDocument/2006/relationships/hyperlink" Target="https://github.com/lhoon/SIT782-Project-Delivery/commit/6c41cd29ff0d0009907fdc22e9f0fff592c24330" TargetMode="External" Id="R248bc76f5c584486" /><Relationship Type="http://schemas.openxmlformats.org/officeDocument/2006/relationships/hyperlink" Target="https://github.com/lhoon/SIT782-Project-Delivery/commit/6c41cd29ff0d0009907fdc22e9f0fff592c24330" TargetMode="External" Id="R691a3335829c4534" /><Relationship Type="http://schemas.openxmlformats.org/officeDocument/2006/relationships/hyperlink" Target="https://www.lucidchart.com/invitations/accept/9eab7fec-142c-41b2-930e-82d81306c48b" TargetMode="External" Id="R77c08610a33743c5" /><Relationship Type="http://schemas.openxmlformats.org/officeDocument/2006/relationships/hyperlink" Target="https://deakin365.sharepoint.com/:f:/s/SIT782-Project-Delivery/Er_q6e6Iw0pIokUor-k26lQBcAkdM-BWb6PdWwlOxWLxbQ?e=NmuOYy" TargetMode="External" Id="R34a81d5e918a4d76" /><Relationship Type="http://schemas.openxmlformats.org/officeDocument/2006/relationships/hyperlink" Target="https://deakin365.sharepoint.com/:f:/s/SIT782-Project-Delivery/Er_q6e6Iw0pIokUor-k26lQBcAkdM-BWb6PdWwlOxWLxbQ?e=NmuOYy" TargetMode="External" Id="R0f20e9b9609c4c4c" /><Relationship Type="http://schemas.openxmlformats.org/officeDocument/2006/relationships/hyperlink" Target="https://github.com/lhoon/SIT782-Project-Delivery/commit/6c41cd29ff0d0009907fdc22e9f0fff592c24330" TargetMode="External" Id="R748916ec794e4895" /><Relationship Type="http://schemas.openxmlformats.org/officeDocument/2006/relationships/hyperlink" Target="https://github.com/lhoon/SIT782-Project-Delivery/commit/6c41cd29ff0d0009907fdc22e9f0fff592c24330" TargetMode="External" Id="R68176d82c0074e49" /><Relationship Type="http://schemas.openxmlformats.org/officeDocument/2006/relationships/hyperlink" Target="https://github.com/lhoon/SIT782-Project-Delivery/commit/6c41cd29ff0d0009907fdc22e9f0fff592c24330" TargetMode="External" Id="Racaa3e2e210e40b4" /><Relationship Type="http://schemas.openxmlformats.org/officeDocument/2006/relationships/hyperlink" Target="https://www.lucidchart.com/invitations/accept/9eab7fec-142c-41b2-930e-82d81306c48b" TargetMode="External" Id="Rdf3e68e2c48a452c" /><Relationship Type="http://schemas.openxmlformats.org/officeDocument/2006/relationships/hyperlink" Target="https://deakin365.sharepoint.com/:f:/s/SIT782-Project-Delivery/Er_q6e6Iw0pIokUor-k26lQBcAkdM-BWb6PdWwlOxWLxbQ?e=NmuOYy" TargetMode="External" Id="R7cba148de3e84f60" /><Relationship Type="http://schemas.openxmlformats.org/officeDocument/2006/relationships/hyperlink" Target="https://deakin365.sharepoint.com/:f:/s/SIT782-Project-Delivery/Er_q6e6Iw0pIokUor-k26lQBcAkdM-BWb6PdWwlOxWLxbQ?e=NmuOYy" TargetMode="External" Id="R110be242c1914278" /><Relationship Type="http://schemas.openxmlformats.org/officeDocument/2006/relationships/hyperlink" Target="https://github.com/lhoon/SIT782-Project-Delivery/commit/6c41cd29ff0d0009907fdc22e9f0fff592c24330" TargetMode="External" Id="R7ed7ae67bfe0400d" /><Relationship Type="http://schemas.openxmlformats.org/officeDocument/2006/relationships/hyperlink" Target="https://github.com/lhoon/SIT782-Project-Delivery/commit/6c41cd29ff0d0009907fdc22e9f0fff592c24330" TargetMode="External" Id="Refce3c31369842d1" /><Relationship Type="http://schemas.openxmlformats.org/officeDocument/2006/relationships/hyperlink" Target="https://github.com/lhoon/SIT782-Project-Delivery/commit/6c41cd29ff0d0009907fdc22e9f0fff592c24330" TargetMode="External" Id="R470e8d2514ad491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andan\Desktop\Status%20Update%20U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6393403057249A49AE59ADFE3B081" ma:contentTypeVersion="2" ma:contentTypeDescription="Create a new document." ma:contentTypeScope="" ma:versionID="87c264362324b474bab49306a05bd023">
  <xsd:schema xmlns:xsd="http://www.w3.org/2001/XMLSchema" xmlns:xs="http://www.w3.org/2001/XMLSchema" xmlns:p="http://schemas.microsoft.com/office/2006/metadata/properties" xmlns:ns2="a05dfb85-c96b-4a1a-b4ff-47b5182b9582" targetNamespace="http://schemas.microsoft.com/office/2006/metadata/properties" ma:root="true" ma:fieldsID="85815771483155292286cc54acb3ed8f" ns2:_="">
    <xsd:import namespace="a05dfb85-c96b-4a1a-b4ff-47b5182b9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dfb85-c96b-4a1a-b4ff-47b5182b9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7A8EE1-D3E8-44D9-BD5B-C2F8DAD99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010DF6-E328-4979-87C5-A917D56D032C}">
  <ds:schemaRefs>
    <ds:schemaRef ds:uri="http://schemas.microsoft.com/office/2006/metadata/properties"/>
    <ds:schemaRef ds:uri="http://schemas.microsoft.com/office/infopath/2007/PartnerControls"/>
    <ds:schemaRef ds:uri="824048a7-0ed2-4c2f-9fb7-aa6bea2ec71a"/>
  </ds:schemaRefs>
</ds:datastoreItem>
</file>

<file path=customXml/itemProps3.xml><?xml version="1.0" encoding="utf-8"?>
<ds:datastoreItem xmlns:ds="http://schemas.openxmlformats.org/officeDocument/2006/customXml" ds:itemID="{1CA0E7BC-CFE5-44AD-8004-EAF83A3EB4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C:\Users\Chandan\Desktop\Status Update UV.dotx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Karmakar</dc:creator>
  <cp:keywords/>
  <dc:description/>
  <cp:lastModifiedBy>Alessio Bonti</cp:lastModifiedBy>
  <cp:revision>4</cp:revision>
  <dcterms:created xsi:type="dcterms:W3CDTF">2018-11-01T04:33:00Z</dcterms:created>
  <dcterms:modified xsi:type="dcterms:W3CDTF">2019-03-20T01:39:07Z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0x0101000586393403057249A49AE59ADFE3B081</vt:lpwstr>
  </property>
  <property fmtid="{D5CDD505-2E9C-101B-9397-08002B2CF9AE}" pid="3" name="AuthorIds_UIVersion_1024">
    <vt:lpwstr>6</vt:lpwstr>
  </property>
</Properties>
</file>